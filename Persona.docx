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712" w:rsidRPr="00B16712" w:rsidRDefault="00B16712" w:rsidP="00B16712">
      <w:pPr>
        <w:pStyle w:val="Titel"/>
      </w:pPr>
      <w:r w:rsidRPr="00B16712">
        <w:t>Persona: Anna Musterfrau</w:t>
      </w:r>
    </w:p>
    <w:p w:rsidR="00B16712" w:rsidRPr="00B16712" w:rsidRDefault="00B16712" w:rsidP="00B16712">
      <w:pPr>
        <w:pStyle w:val="berschrift1"/>
      </w:pPr>
      <w:r w:rsidRPr="00B16712">
        <w:t>Demographische &amp; Persönliche Daten</w:t>
      </w:r>
    </w:p>
    <w:p w:rsidR="00B16712" w:rsidRPr="00B16712" w:rsidRDefault="00B16712" w:rsidP="00130BE2">
      <w:pPr>
        <w:numPr>
          <w:ilvl w:val="0"/>
          <w:numId w:val="1"/>
        </w:numPr>
        <w:spacing w:line="276" w:lineRule="auto"/>
      </w:pPr>
      <w:r w:rsidRPr="00B16712">
        <w:rPr>
          <w:b/>
          <w:bCs/>
        </w:rPr>
        <w:t>Alter:</w:t>
      </w:r>
      <w:r w:rsidRPr="00B16712">
        <w:t xml:space="preserve"> 23 Jahre</w:t>
      </w:r>
    </w:p>
    <w:p w:rsidR="00B16712" w:rsidRPr="00B16712" w:rsidRDefault="00B16712" w:rsidP="00130BE2">
      <w:pPr>
        <w:numPr>
          <w:ilvl w:val="0"/>
          <w:numId w:val="1"/>
        </w:numPr>
        <w:spacing w:line="276" w:lineRule="auto"/>
      </w:pPr>
      <w:r w:rsidRPr="00B16712">
        <w:rPr>
          <w:b/>
          <w:bCs/>
        </w:rPr>
        <w:t>Wohnort:</w:t>
      </w:r>
      <w:r w:rsidRPr="00B16712">
        <w:t xml:space="preserve"> Hamburg-Ottensen, WG mit zwei Mitbewohnerinnen</w:t>
      </w:r>
    </w:p>
    <w:p w:rsidR="00B16712" w:rsidRPr="00B16712" w:rsidRDefault="00B16712" w:rsidP="00130BE2">
      <w:pPr>
        <w:numPr>
          <w:ilvl w:val="0"/>
          <w:numId w:val="1"/>
        </w:numPr>
        <w:spacing w:line="276" w:lineRule="auto"/>
      </w:pPr>
      <w:r w:rsidRPr="00B16712">
        <w:rPr>
          <w:b/>
          <w:bCs/>
        </w:rPr>
        <w:t>Studiengang:</w:t>
      </w:r>
      <w:r w:rsidRPr="00B16712">
        <w:t xml:space="preserve"> B.A. Anglistik/Amerikanistik</w:t>
      </w:r>
    </w:p>
    <w:p w:rsidR="00B16712" w:rsidRPr="00B16712" w:rsidRDefault="00B16712" w:rsidP="00130BE2">
      <w:pPr>
        <w:numPr>
          <w:ilvl w:val="0"/>
          <w:numId w:val="1"/>
        </w:numPr>
        <w:spacing w:line="276" w:lineRule="auto"/>
      </w:pPr>
      <w:r w:rsidRPr="00B16712">
        <w:rPr>
          <w:b/>
          <w:bCs/>
        </w:rPr>
        <w:t>Aktuelles Semester:</w:t>
      </w:r>
      <w:r w:rsidRPr="00B16712">
        <w:t xml:space="preserve"> 6. Semester</w:t>
      </w:r>
    </w:p>
    <w:p w:rsidR="00B16712" w:rsidRPr="00B16712" w:rsidRDefault="00B16712" w:rsidP="00130BE2">
      <w:pPr>
        <w:numPr>
          <w:ilvl w:val="0"/>
          <w:numId w:val="1"/>
        </w:numPr>
        <w:spacing w:line="276" w:lineRule="auto"/>
      </w:pPr>
      <w:r w:rsidRPr="00B16712">
        <w:rPr>
          <w:b/>
          <w:bCs/>
        </w:rPr>
        <w:t>Voraussichtlicher Abschluss:</w:t>
      </w:r>
      <w:r w:rsidRPr="00B16712">
        <w:t xml:space="preserve"> </w:t>
      </w:r>
      <w:proofErr w:type="spellStart"/>
      <w:r w:rsidRPr="00B16712">
        <w:t>SoSe</w:t>
      </w:r>
      <w:proofErr w:type="spellEnd"/>
      <w:r w:rsidRPr="00B16712">
        <w:t xml:space="preserve"> 2024</w:t>
      </w:r>
    </w:p>
    <w:p w:rsidR="00B16712" w:rsidRPr="00B16712" w:rsidRDefault="00B16712" w:rsidP="00130BE2">
      <w:pPr>
        <w:numPr>
          <w:ilvl w:val="0"/>
          <w:numId w:val="1"/>
        </w:numPr>
        <w:spacing w:line="276" w:lineRule="auto"/>
      </w:pPr>
      <w:r w:rsidRPr="00B16712">
        <w:rPr>
          <w:b/>
          <w:bCs/>
        </w:rPr>
        <w:t>Persönlichkeitstyp:</w:t>
      </w:r>
      <w:r w:rsidRPr="00B16712">
        <w:t xml:space="preserve"> Kreativ, kommunikativ, organisiert, leicht perfektionistisch</w:t>
      </w:r>
    </w:p>
    <w:p w:rsidR="00B16712" w:rsidRPr="00B16712" w:rsidRDefault="00B16712" w:rsidP="00130BE2">
      <w:pPr>
        <w:numPr>
          <w:ilvl w:val="0"/>
          <w:numId w:val="1"/>
        </w:numPr>
        <w:spacing w:line="276" w:lineRule="auto"/>
      </w:pPr>
      <w:r w:rsidRPr="00B16712">
        <w:rPr>
          <w:b/>
          <w:bCs/>
        </w:rPr>
        <w:t>Kommunikationsstil:</w:t>
      </w:r>
      <w:r w:rsidRPr="00B16712">
        <w:t xml:space="preserve"> Reflektiert, empathisch, gelegentlich zu zurückhaltend</w:t>
      </w:r>
    </w:p>
    <w:p w:rsidR="00B16712" w:rsidRPr="00B16712" w:rsidRDefault="00B16712" w:rsidP="00B16712">
      <w:pPr>
        <w:pStyle w:val="berschrift1"/>
      </w:pPr>
      <w:r w:rsidRPr="00B16712">
        <w:t>Akademischer Werdegang</w:t>
      </w:r>
    </w:p>
    <w:p w:rsidR="00B16712" w:rsidRPr="00B16712" w:rsidRDefault="00B16712" w:rsidP="00B16712">
      <w:pPr>
        <w:pStyle w:val="berschrift2"/>
      </w:pPr>
      <w:r w:rsidRPr="00B16712">
        <w:t>Universität Hamburg (2021-2024)</w:t>
      </w:r>
    </w:p>
    <w:p w:rsidR="00B16712" w:rsidRPr="00B16712" w:rsidRDefault="00B16712" w:rsidP="00130BE2">
      <w:pPr>
        <w:numPr>
          <w:ilvl w:val="0"/>
          <w:numId w:val="2"/>
        </w:numPr>
        <w:spacing w:line="276" w:lineRule="auto"/>
      </w:pPr>
      <w:r w:rsidRPr="00B16712">
        <w:t>B.A. Anglistik/Amerikanistik</w:t>
      </w:r>
    </w:p>
    <w:p w:rsidR="00B16712" w:rsidRPr="00B16712" w:rsidRDefault="00B16712" w:rsidP="00130BE2">
      <w:pPr>
        <w:numPr>
          <w:ilvl w:val="0"/>
          <w:numId w:val="2"/>
        </w:numPr>
        <w:spacing w:line="276" w:lineRule="auto"/>
      </w:pPr>
      <w:r w:rsidRPr="00B16712">
        <w:t>Schwerpunkt: Zeitgenössische Literatur &amp; Cultural Studies</w:t>
      </w:r>
    </w:p>
    <w:p w:rsidR="00B16712" w:rsidRPr="00B16712" w:rsidRDefault="00B16712" w:rsidP="00130BE2">
      <w:pPr>
        <w:numPr>
          <w:ilvl w:val="0"/>
          <w:numId w:val="2"/>
        </w:numPr>
        <w:spacing w:line="276" w:lineRule="auto"/>
      </w:pPr>
      <w:r w:rsidRPr="00B16712">
        <w:t>Aktueller Notendurchschnitt: 2,3</w:t>
      </w:r>
    </w:p>
    <w:p w:rsidR="00B16712" w:rsidRPr="00B16712" w:rsidRDefault="00B16712" w:rsidP="00130BE2">
      <w:pPr>
        <w:numPr>
          <w:ilvl w:val="0"/>
          <w:numId w:val="2"/>
        </w:numPr>
        <w:spacing w:line="276" w:lineRule="auto"/>
      </w:pPr>
      <w:r w:rsidRPr="00B16712">
        <w:rPr>
          <w:b/>
          <w:bCs/>
        </w:rPr>
        <w:t>Stärken im Studium:</w:t>
      </w:r>
      <w:r w:rsidRPr="00B16712">
        <w:t xml:space="preserve"> Literaturanalyse, akademisches Schreiben, kritisches Denken</w:t>
      </w:r>
    </w:p>
    <w:p w:rsidR="00B16712" w:rsidRPr="00B16712" w:rsidRDefault="00B16712" w:rsidP="00130BE2">
      <w:pPr>
        <w:numPr>
          <w:ilvl w:val="0"/>
          <w:numId w:val="2"/>
        </w:numPr>
        <w:spacing w:line="276" w:lineRule="auto"/>
      </w:pPr>
      <w:r w:rsidRPr="00B16712">
        <w:rPr>
          <w:b/>
          <w:bCs/>
        </w:rPr>
        <w:t>Herausforderungen im Studium:</w:t>
      </w:r>
      <w:r w:rsidRPr="00B16712">
        <w:t xml:space="preserve"> Quantitative Forschungsmethoden, straffe Deadlines</w:t>
      </w:r>
    </w:p>
    <w:p w:rsidR="00B16712" w:rsidRPr="00B16712" w:rsidRDefault="00B16712" w:rsidP="00130BE2">
      <w:pPr>
        <w:numPr>
          <w:ilvl w:val="0"/>
          <w:numId w:val="2"/>
        </w:numPr>
        <w:spacing w:line="276" w:lineRule="auto"/>
      </w:pPr>
      <w:r w:rsidRPr="00B16712">
        <w:rPr>
          <w:b/>
          <w:bCs/>
        </w:rPr>
        <w:t>Bachelorarbeit:</w:t>
      </w:r>
      <w:r w:rsidRPr="00B16712">
        <w:t xml:space="preserve"> "Digital Storytelling in Contemporary Young Adult Fiction" (Note erwartet: 1,7) </w:t>
      </w:r>
    </w:p>
    <w:p w:rsidR="00B16712" w:rsidRPr="00B16712" w:rsidRDefault="00B16712" w:rsidP="00130BE2">
      <w:pPr>
        <w:numPr>
          <w:ilvl w:val="1"/>
          <w:numId w:val="2"/>
        </w:numPr>
        <w:spacing w:line="276" w:lineRule="auto"/>
      </w:pPr>
      <w:r w:rsidRPr="00B16712">
        <w:rPr>
          <w:b/>
          <w:bCs/>
        </w:rPr>
        <w:t>Betreuer:</w:t>
      </w:r>
      <w:r w:rsidRPr="00B16712">
        <w:t xml:space="preserve"> Prof. Dr. Martin Weber, Experte für digitale Literaturformate</w:t>
      </w:r>
    </w:p>
    <w:p w:rsidR="00B16712" w:rsidRPr="00B16712" w:rsidRDefault="00B16712" w:rsidP="00130BE2">
      <w:pPr>
        <w:numPr>
          <w:ilvl w:val="1"/>
          <w:numId w:val="2"/>
        </w:numPr>
        <w:spacing w:line="276" w:lineRule="auto"/>
      </w:pPr>
      <w:r w:rsidRPr="00B16712">
        <w:rPr>
          <w:b/>
          <w:bCs/>
        </w:rPr>
        <w:t>Forschungsmethoden:</w:t>
      </w:r>
      <w:r w:rsidRPr="00B16712">
        <w:t xml:space="preserve"> Qualitative Textanalyse, Experteninterviews mit drei YA-Autoren</w:t>
      </w:r>
    </w:p>
    <w:p w:rsidR="00B16712" w:rsidRDefault="00B16712" w:rsidP="00130BE2">
      <w:pPr>
        <w:numPr>
          <w:ilvl w:val="1"/>
          <w:numId w:val="2"/>
        </w:numPr>
        <w:spacing w:line="276" w:lineRule="auto"/>
      </w:pPr>
      <w:r w:rsidRPr="00B16712">
        <w:rPr>
          <w:b/>
          <w:bCs/>
        </w:rPr>
        <w:t>Besonderheit:</w:t>
      </w:r>
      <w:r w:rsidRPr="00B16712">
        <w:t xml:space="preserve"> Integration einer eigenen </w:t>
      </w:r>
      <w:proofErr w:type="spellStart"/>
      <w:r w:rsidRPr="00B16712">
        <w:t>Social</w:t>
      </w:r>
      <w:proofErr w:type="spellEnd"/>
      <w:r w:rsidRPr="00B16712">
        <w:t>-Media-Storytelling-Kampagne als praktischer Teil</w:t>
      </w:r>
    </w:p>
    <w:p w:rsidR="00B16712" w:rsidRPr="00B16712" w:rsidRDefault="00B16712" w:rsidP="00B16712">
      <w:pPr>
        <w:spacing w:line="276" w:lineRule="auto"/>
      </w:pPr>
      <w:bookmarkStart w:id="0" w:name="_GoBack"/>
      <w:bookmarkEnd w:id="0"/>
    </w:p>
    <w:p w:rsidR="00B16712" w:rsidRPr="00B16712" w:rsidRDefault="00B16712" w:rsidP="00B16712">
      <w:pPr>
        <w:pStyle w:val="berschrift2"/>
      </w:pPr>
      <w:r w:rsidRPr="00B16712">
        <w:t>Relevante Kurse &amp; Projekte:</w:t>
      </w:r>
    </w:p>
    <w:p w:rsidR="00B16712" w:rsidRPr="00B16712" w:rsidRDefault="00B16712" w:rsidP="00130BE2">
      <w:pPr>
        <w:numPr>
          <w:ilvl w:val="0"/>
          <w:numId w:val="3"/>
        </w:numPr>
        <w:spacing w:line="276" w:lineRule="auto"/>
      </w:pPr>
      <w:r w:rsidRPr="00B16712">
        <w:rPr>
          <w:b/>
          <w:bCs/>
        </w:rPr>
        <w:t>Academic Writing (Note: 1,7)</w:t>
      </w:r>
      <w:r w:rsidRPr="00B16712">
        <w:t xml:space="preserve"> </w:t>
      </w:r>
    </w:p>
    <w:p w:rsidR="00B16712" w:rsidRPr="00B16712" w:rsidRDefault="00B16712" w:rsidP="00130BE2">
      <w:pPr>
        <w:numPr>
          <w:ilvl w:val="1"/>
          <w:numId w:val="3"/>
        </w:numPr>
        <w:spacing w:line="276" w:lineRule="auto"/>
      </w:pPr>
      <w:r w:rsidRPr="00B16712">
        <w:t xml:space="preserve">Seminararbeit über "Narrative </w:t>
      </w:r>
      <w:proofErr w:type="spellStart"/>
      <w:r w:rsidRPr="00B16712">
        <w:t>Techniques</w:t>
      </w:r>
      <w:proofErr w:type="spellEnd"/>
      <w:r w:rsidRPr="00B16712">
        <w:t xml:space="preserve"> in Digital Marketing" wurde als Beispielarbeit verwendet</w:t>
      </w:r>
    </w:p>
    <w:p w:rsidR="00B16712" w:rsidRPr="00B16712" w:rsidRDefault="00B16712" w:rsidP="00130BE2">
      <w:pPr>
        <w:numPr>
          <w:ilvl w:val="0"/>
          <w:numId w:val="3"/>
        </w:numPr>
        <w:spacing w:line="276" w:lineRule="auto"/>
      </w:pPr>
      <w:proofErr w:type="spellStart"/>
      <w:r w:rsidRPr="00B16712">
        <w:rPr>
          <w:b/>
          <w:bCs/>
        </w:rPr>
        <w:t>Intercultural</w:t>
      </w:r>
      <w:proofErr w:type="spellEnd"/>
      <w:r w:rsidRPr="00B16712">
        <w:rPr>
          <w:b/>
          <w:bCs/>
        </w:rPr>
        <w:t xml:space="preserve"> Communication (Note: 2,0)</w:t>
      </w:r>
      <w:r w:rsidRPr="00B16712">
        <w:t xml:space="preserve"> </w:t>
      </w:r>
    </w:p>
    <w:p w:rsidR="00B16712" w:rsidRPr="00B16712" w:rsidRDefault="00B16712" w:rsidP="00130BE2">
      <w:pPr>
        <w:numPr>
          <w:ilvl w:val="1"/>
          <w:numId w:val="3"/>
        </w:numPr>
        <w:spacing w:line="276" w:lineRule="auto"/>
      </w:pPr>
      <w:r w:rsidRPr="00B16712">
        <w:t>Gruppenarbeit zur Kulturvermittlung in multinationalen Verlagshäusern</w:t>
      </w:r>
    </w:p>
    <w:p w:rsidR="00B16712" w:rsidRPr="00B16712" w:rsidRDefault="00B16712" w:rsidP="00130BE2">
      <w:pPr>
        <w:numPr>
          <w:ilvl w:val="0"/>
          <w:numId w:val="3"/>
        </w:numPr>
        <w:spacing w:line="276" w:lineRule="auto"/>
      </w:pPr>
      <w:r w:rsidRPr="00B16712">
        <w:rPr>
          <w:b/>
          <w:bCs/>
        </w:rPr>
        <w:t xml:space="preserve">Digital </w:t>
      </w:r>
      <w:proofErr w:type="spellStart"/>
      <w:r w:rsidRPr="00B16712">
        <w:rPr>
          <w:b/>
          <w:bCs/>
        </w:rPr>
        <w:t>Humanities</w:t>
      </w:r>
      <w:proofErr w:type="spellEnd"/>
      <w:r w:rsidRPr="00B16712">
        <w:rPr>
          <w:b/>
          <w:bCs/>
        </w:rPr>
        <w:t xml:space="preserve"> </w:t>
      </w:r>
      <w:proofErr w:type="spellStart"/>
      <w:r w:rsidRPr="00B16712">
        <w:rPr>
          <w:b/>
          <w:bCs/>
        </w:rPr>
        <w:t>Introduction</w:t>
      </w:r>
      <w:proofErr w:type="spellEnd"/>
      <w:r w:rsidRPr="00B16712">
        <w:rPr>
          <w:b/>
          <w:bCs/>
        </w:rPr>
        <w:t xml:space="preserve"> (Note: 2,3)</w:t>
      </w:r>
      <w:r w:rsidRPr="00B16712">
        <w:t xml:space="preserve"> </w:t>
      </w:r>
    </w:p>
    <w:p w:rsidR="00B16712" w:rsidRPr="00B16712" w:rsidRDefault="00B16712" w:rsidP="00130BE2">
      <w:pPr>
        <w:numPr>
          <w:ilvl w:val="1"/>
          <w:numId w:val="3"/>
        </w:numPr>
        <w:spacing w:line="276" w:lineRule="auto"/>
      </w:pPr>
      <w:r w:rsidRPr="00B16712">
        <w:t>Projekt: Entwicklung eines interaktiven Literaturkarten-Prototyps für Hamburger Schauplätze</w:t>
      </w:r>
    </w:p>
    <w:p w:rsidR="00B16712" w:rsidRPr="00B16712" w:rsidRDefault="00B16712" w:rsidP="00130BE2">
      <w:pPr>
        <w:numPr>
          <w:ilvl w:val="0"/>
          <w:numId w:val="3"/>
        </w:numPr>
        <w:spacing w:line="276" w:lineRule="auto"/>
      </w:pPr>
      <w:r w:rsidRPr="00B16712">
        <w:rPr>
          <w:b/>
          <w:bCs/>
        </w:rPr>
        <w:t>Contemporary Media Analysis (Note: 2,0)</w:t>
      </w:r>
      <w:r w:rsidRPr="00B16712">
        <w:t xml:space="preserve"> </w:t>
      </w:r>
    </w:p>
    <w:p w:rsidR="00B16712" w:rsidRPr="00B16712" w:rsidRDefault="00B16712" w:rsidP="00130BE2">
      <w:pPr>
        <w:numPr>
          <w:ilvl w:val="1"/>
          <w:numId w:val="3"/>
        </w:numPr>
        <w:spacing w:line="276" w:lineRule="auto"/>
      </w:pPr>
      <w:r w:rsidRPr="00B16712">
        <w:t xml:space="preserve">Analyse von Buchmarketing-Kampagnen auf </w:t>
      </w:r>
      <w:proofErr w:type="spellStart"/>
      <w:r w:rsidRPr="00B16712">
        <w:t>TikTok</w:t>
      </w:r>
      <w:proofErr w:type="spellEnd"/>
      <w:r w:rsidRPr="00B16712">
        <w:t xml:space="preserve"> (#</w:t>
      </w:r>
      <w:proofErr w:type="spellStart"/>
      <w:r w:rsidRPr="00B16712">
        <w:t>BookTok</w:t>
      </w:r>
      <w:proofErr w:type="spellEnd"/>
      <w:r w:rsidRPr="00B16712">
        <w:t>)</w:t>
      </w:r>
    </w:p>
    <w:p w:rsidR="00B16712" w:rsidRPr="00B16712" w:rsidRDefault="00B16712" w:rsidP="00B16712">
      <w:pPr>
        <w:pStyle w:val="berschrift2"/>
      </w:pPr>
      <w:r w:rsidRPr="00B16712">
        <w:lastRenderedPageBreak/>
        <w:t>Auslandserfahrung:</w:t>
      </w:r>
    </w:p>
    <w:p w:rsidR="00B16712" w:rsidRPr="00B16712" w:rsidRDefault="00B16712" w:rsidP="00130BE2">
      <w:pPr>
        <w:numPr>
          <w:ilvl w:val="0"/>
          <w:numId w:val="4"/>
        </w:numPr>
        <w:spacing w:line="276" w:lineRule="auto"/>
      </w:pPr>
      <w:r w:rsidRPr="00B16712">
        <w:rPr>
          <w:b/>
          <w:bCs/>
        </w:rPr>
        <w:t>Erasmus-Semester:</w:t>
      </w:r>
      <w:r w:rsidRPr="00B16712">
        <w:t xml:space="preserve"> University </w:t>
      </w:r>
      <w:proofErr w:type="spellStart"/>
      <w:r w:rsidRPr="00B16712">
        <w:t>of</w:t>
      </w:r>
      <w:proofErr w:type="spellEnd"/>
      <w:r w:rsidRPr="00B16712">
        <w:t xml:space="preserve"> Edinburgh, Schottland (</w:t>
      </w:r>
      <w:proofErr w:type="spellStart"/>
      <w:r w:rsidRPr="00B16712">
        <w:t>WiSe</w:t>
      </w:r>
      <w:proofErr w:type="spellEnd"/>
      <w:r w:rsidRPr="00B16712">
        <w:t xml:space="preserve"> 2022/23) </w:t>
      </w:r>
    </w:p>
    <w:p w:rsidR="00B16712" w:rsidRPr="00B16712" w:rsidRDefault="00B16712" w:rsidP="00130BE2">
      <w:pPr>
        <w:numPr>
          <w:ilvl w:val="1"/>
          <w:numId w:val="4"/>
        </w:numPr>
        <w:spacing w:line="276" w:lineRule="auto"/>
      </w:pPr>
      <w:r w:rsidRPr="00B16712">
        <w:t xml:space="preserve">Kurse in "Publishing Studies" und "Digital Content </w:t>
      </w:r>
      <w:proofErr w:type="spellStart"/>
      <w:r w:rsidRPr="00B16712">
        <w:t>Creation</w:t>
      </w:r>
      <w:proofErr w:type="spellEnd"/>
      <w:r w:rsidRPr="00B16712">
        <w:t>"</w:t>
      </w:r>
    </w:p>
    <w:p w:rsidR="00B16712" w:rsidRPr="00B16712" w:rsidRDefault="00B16712" w:rsidP="00130BE2">
      <w:pPr>
        <w:numPr>
          <w:ilvl w:val="1"/>
          <w:numId w:val="4"/>
        </w:numPr>
        <w:spacing w:line="276" w:lineRule="auto"/>
      </w:pPr>
      <w:r w:rsidRPr="00B16712">
        <w:t>Mitarbeit beim universitätseigenen Literatur-Podcast</w:t>
      </w:r>
    </w:p>
    <w:p w:rsidR="00B16712" w:rsidRPr="00B16712" w:rsidRDefault="00B16712" w:rsidP="00B16712">
      <w:pPr>
        <w:pStyle w:val="berschrift2"/>
      </w:pPr>
      <w:r w:rsidRPr="00B16712">
        <w:t>Schulbildung</w:t>
      </w:r>
    </w:p>
    <w:p w:rsidR="00B16712" w:rsidRPr="00B16712" w:rsidRDefault="00B16712" w:rsidP="00130BE2">
      <w:pPr>
        <w:numPr>
          <w:ilvl w:val="0"/>
          <w:numId w:val="5"/>
        </w:numPr>
        <w:spacing w:line="276" w:lineRule="auto"/>
      </w:pPr>
      <w:r w:rsidRPr="00B16712">
        <w:rPr>
          <w:b/>
          <w:bCs/>
        </w:rPr>
        <w:t>Abitur (2020):</w:t>
      </w:r>
      <w:r w:rsidRPr="00B16712">
        <w:t xml:space="preserve"> Gymnasium Altona</w:t>
      </w:r>
    </w:p>
    <w:p w:rsidR="00B16712" w:rsidRPr="00B16712" w:rsidRDefault="00B16712" w:rsidP="00130BE2">
      <w:pPr>
        <w:numPr>
          <w:ilvl w:val="0"/>
          <w:numId w:val="5"/>
        </w:numPr>
        <w:spacing w:line="276" w:lineRule="auto"/>
      </w:pPr>
      <w:r w:rsidRPr="00B16712">
        <w:rPr>
          <w:b/>
          <w:bCs/>
        </w:rPr>
        <w:t>Leistungskurse:</w:t>
      </w:r>
      <w:r w:rsidRPr="00B16712">
        <w:t xml:space="preserve"> Englisch (14 Punkte), Deutsch (12 Punkte)</w:t>
      </w:r>
    </w:p>
    <w:p w:rsidR="00B16712" w:rsidRPr="00B16712" w:rsidRDefault="00B16712" w:rsidP="00130BE2">
      <w:pPr>
        <w:numPr>
          <w:ilvl w:val="0"/>
          <w:numId w:val="5"/>
        </w:numPr>
        <w:spacing w:line="276" w:lineRule="auto"/>
      </w:pPr>
      <w:r w:rsidRPr="00B16712">
        <w:rPr>
          <w:b/>
          <w:bCs/>
        </w:rPr>
        <w:t>Abschlussnote:</w:t>
      </w:r>
      <w:r w:rsidRPr="00B16712">
        <w:t xml:space="preserve"> 2,1</w:t>
      </w:r>
    </w:p>
    <w:p w:rsidR="00B16712" w:rsidRPr="00B16712" w:rsidRDefault="00B16712" w:rsidP="00130BE2">
      <w:pPr>
        <w:numPr>
          <w:ilvl w:val="0"/>
          <w:numId w:val="5"/>
        </w:numPr>
        <w:spacing w:line="276" w:lineRule="auto"/>
      </w:pPr>
      <w:r w:rsidRPr="00B16712">
        <w:rPr>
          <w:b/>
          <w:bCs/>
        </w:rPr>
        <w:t>Besondere Leistungen:</w:t>
      </w:r>
      <w:r w:rsidRPr="00B16712">
        <w:t xml:space="preserve"> </w:t>
      </w:r>
    </w:p>
    <w:p w:rsidR="00B16712" w:rsidRPr="00B16712" w:rsidRDefault="00B16712" w:rsidP="00130BE2">
      <w:pPr>
        <w:numPr>
          <w:ilvl w:val="1"/>
          <w:numId w:val="5"/>
        </w:numPr>
        <w:spacing w:line="276" w:lineRule="auto"/>
      </w:pPr>
      <w:r w:rsidRPr="00B16712">
        <w:t>Schülerzeitungsredakteurin (2018-2020)</w:t>
      </w:r>
    </w:p>
    <w:p w:rsidR="00B16712" w:rsidRPr="00B16712" w:rsidRDefault="00130BE2" w:rsidP="00130BE2">
      <w:pPr>
        <w:numPr>
          <w:ilvl w:val="1"/>
          <w:numId w:val="5"/>
        </w:numPr>
        <w:spacing w:line="276" w:lineRule="auto"/>
      </w:pPr>
      <w:r>
        <w:t xml:space="preserve">3. </w:t>
      </w:r>
      <w:r w:rsidR="00B16712" w:rsidRPr="00B16712">
        <w:t>Platz beim regionalen Vorlesewettbewerb (2017)</w:t>
      </w:r>
    </w:p>
    <w:p w:rsidR="00B16712" w:rsidRPr="00B16712" w:rsidRDefault="00B16712" w:rsidP="00B16712">
      <w:pPr>
        <w:pStyle w:val="berschrift1"/>
      </w:pPr>
      <w:r w:rsidRPr="00B16712">
        <w:t>Berufserfahrung</w:t>
      </w:r>
    </w:p>
    <w:p w:rsidR="00B16712" w:rsidRPr="00B16712" w:rsidRDefault="00B16712" w:rsidP="00B16712">
      <w:pPr>
        <w:pStyle w:val="berschrift2"/>
      </w:pPr>
      <w:r w:rsidRPr="00B16712">
        <w:t>Studentische Aushilfe - Hamburger Bücherhallen (2022-heute)</w:t>
      </w:r>
    </w:p>
    <w:p w:rsidR="00B16712" w:rsidRPr="00B16712" w:rsidRDefault="00B16712" w:rsidP="00130BE2">
      <w:pPr>
        <w:numPr>
          <w:ilvl w:val="0"/>
          <w:numId w:val="6"/>
        </w:numPr>
        <w:spacing w:line="276" w:lineRule="auto"/>
      </w:pPr>
      <w:r w:rsidRPr="00B16712">
        <w:t>10h/Woche</w:t>
      </w:r>
    </w:p>
    <w:p w:rsidR="00B16712" w:rsidRPr="00B16712" w:rsidRDefault="00B16712" w:rsidP="00130BE2">
      <w:pPr>
        <w:numPr>
          <w:ilvl w:val="0"/>
          <w:numId w:val="6"/>
        </w:numPr>
        <w:spacing w:line="276" w:lineRule="auto"/>
      </w:pPr>
      <w:r w:rsidRPr="00B16712">
        <w:rPr>
          <w:b/>
          <w:bCs/>
        </w:rPr>
        <w:t>Hauptaufgaben:</w:t>
      </w:r>
      <w:r w:rsidRPr="00B16712">
        <w:t xml:space="preserve"> </w:t>
      </w:r>
    </w:p>
    <w:p w:rsidR="00B16712" w:rsidRPr="00B16712" w:rsidRDefault="00B16712" w:rsidP="00130BE2">
      <w:pPr>
        <w:numPr>
          <w:ilvl w:val="1"/>
          <w:numId w:val="6"/>
        </w:numPr>
        <w:spacing w:line="276" w:lineRule="auto"/>
      </w:pPr>
      <w:r w:rsidRPr="00B16712">
        <w:t>Kundenberatung und -service (Spezialisierung auf Young Adult &amp; englischsprachige Literatur)</w:t>
      </w:r>
    </w:p>
    <w:p w:rsidR="00B16712" w:rsidRPr="00B16712" w:rsidRDefault="00B16712" w:rsidP="00130BE2">
      <w:pPr>
        <w:numPr>
          <w:ilvl w:val="1"/>
          <w:numId w:val="6"/>
        </w:numPr>
        <w:spacing w:line="276" w:lineRule="auto"/>
      </w:pPr>
      <w:r w:rsidRPr="00B16712">
        <w:t>Unterstützung bei Literaturveranstaltungen (Vorbereitung, Durchführung, Nachbereitung)</w:t>
      </w:r>
    </w:p>
    <w:p w:rsidR="00B16712" w:rsidRPr="00B16712" w:rsidRDefault="00B16712" w:rsidP="00130BE2">
      <w:pPr>
        <w:numPr>
          <w:ilvl w:val="1"/>
          <w:numId w:val="6"/>
        </w:numPr>
        <w:spacing w:line="276" w:lineRule="auto"/>
      </w:pPr>
      <w:r w:rsidRPr="00B16712">
        <w:t xml:space="preserve">Erstellung und Planung von </w:t>
      </w:r>
      <w:proofErr w:type="spellStart"/>
      <w:r w:rsidRPr="00B16712">
        <w:t>Social</w:t>
      </w:r>
      <w:proofErr w:type="spellEnd"/>
      <w:r w:rsidRPr="00B16712">
        <w:t xml:space="preserve"> Media Beiträgen (Instagram, 3-4 Posts pro Woche)</w:t>
      </w:r>
    </w:p>
    <w:p w:rsidR="00B16712" w:rsidRPr="00B16712" w:rsidRDefault="00B16712" w:rsidP="00130BE2">
      <w:pPr>
        <w:numPr>
          <w:ilvl w:val="1"/>
          <w:numId w:val="6"/>
        </w:numPr>
        <w:spacing w:line="276" w:lineRule="auto"/>
      </w:pPr>
      <w:r w:rsidRPr="00B16712">
        <w:t>Konzeption einer erfolgreichen "Book-Influencer Night" (70+ Teilnehmer)</w:t>
      </w:r>
    </w:p>
    <w:p w:rsidR="00B16712" w:rsidRPr="00B16712" w:rsidRDefault="00B16712" w:rsidP="00130BE2">
      <w:pPr>
        <w:numPr>
          <w:ilvl w:val="0"/>
          <w:numId w:val="6"/>
        </w:numPr>
        <w:spacing w:line="276" w:lineRule="auto"/>
      </w:pPr>
      <w:r w:rsidRPr="00B16712">
        <w:rPr>
          <w:b/>
          <w:bCs/>
        </w:rPr>
        <w:t>Entwicklung:</w:t>
      </w:r>
      <w:r w:rsidRPr="00B16712">
        <w:t xml:space="preserve"> </w:t>
      </w:r>
    </w:p>
    <w:p w:rsidR="00B16712" w:rsidRPr="00B16712" w:rsidRDefault="00B16712" w:rsidP="00130BE2">
      <w:pPr>
        <w:numPr>
          <w:ilvl w:val="1"/>
          <w:numId w:val="6"/>
        </w:numPr>
        <w:spacing w:line="276" w:lineRule="auto"/>
      </w:pPr>
      <w:r w:rsidRPr="00B16712">
        <w:t xml:space="preserve">Übernahme zunehmender Verantwortung im </w:t>
      </w:r>
      <w:proofErr w:type="spellStart"/>
      <w:r w:rsidRPr="00B16712">
        <w:t>Social</w:t>
      </w:r>
      <w:proofErr w:type="spellEnd"/>
      <w:r w:rsidRPr="00B16712">
        <w:t>-Media-Bereich</w:t>
      </w:r>
    </w:p>
    <w:p w:rsidR="00B16712" w:rsidRPr="00B16712" w:rsidRDefault="00B16712" w:rsidP="00130BE2">
      <w:pPr>
        <w:numPr>
          <w:ilvl w:val="1"/>
          <w:numId w:val="6"/>
        </w:numPr>
        <w:spacing w:line="276" w:lineRule="auto"/>
      </w:pPr>
      <w:r w:rsidRPr="00B16712">
        <w:t>Eigenständige Organisation kleinerer Veranstaltungen seit 2023</w:t>
      </w:r>
    </w:p>
    <w:p w:rsidR="00B16712" w:rsidRPr="00B16712" w:rsidRDefault="00B16712" w:rsidP="00130BE2">
      <w:pPr>
        <w:numPr>
          <w:ilvl w:val="0"/>
          <w:numId w:val="6"/>
        </w:numPr>
        <w:spacing w:line="276" w:lineRule="auto"/>
      </w:pPr>
      <w:r w:rsidRPr="00B16712">
        <w:rPr>
          <w:b/>
          <w:bCs/>
        </w:rPr>
        <w:t>Schlüsselerfahrungen:</w:t>
      </w:r>
      <w:r w:rsidRPr="00B16712">
        <w:t xml:space="preserve"> </w:t>
      </w:r>
    </w:p>
    <w:p w:rsidR="00B16712" w:rsidRPr="00B16712" w:rsidRDefault="00B16712" w:rsidP="00130BE2">
      <w:pPr>
        <w:numPr>
          <w:ilvl w:val="1"/>
          <w:numId w:val="6"/>
        </w:numPr>
        <w:spacing w:line="276" w:lineRule="auto"/>
      </w:pPr>
      <w:r w:rsidRPr="00B16712">
        <w:t>Aufbau des Instagram-Accounts von 340 auf 1.200 Follower</w:t>
      </w:r>
    </w:p>
    <w:p w:rsidR="00B16712" w:rsidRPr="00B16712" w:rsidRDefault="00B16712" w:rsidP="00130BE2">
      <w:pPr>
        <w:numPr>
          <w:ilvl w:val="1"/>
          <w:numId w:val="6"/>
        </w:numPr>
        <w:spacing w:line="276" w:lineRule="auto"/>
      </w:pPr>
      <w:r w:rsidRPr="00B16712">
        <w:t>Entwicklung eines "</w:t>
      </w:r>
      <w:proofErr w:type="spellStart"/>
      <w:r w:rsidRPr="00B16712">
        <w:t>Staff</w:t>
      </w:r>
      <w:proofErr w:type="spellEnd"/>
      <w:r w:rsidRPr="00B16712">
        <w:t xml:space="preserve"> Picks"-Konzepts mit persönlichen Buchempfehlungen</w:t>
      </w:r>
    </w:p>
    <w:p w:rsidR="00B16712" w:rsidRPr="00B16712" w:rsidRDefault="00B16712" w:rsidP="00130BE2">
      <w:pPr>
        <w:pStyle w:val="berschrift2"/>
        <w:spacing w:line="276" w:lineRule="auto"/>
      </w:pPr>
      <w:r w:rsidRPr="00B16712">
        <w:t>Praktikum - Hamburger Literaturhaus (Aug-Sep 2023)</w:t>
      </w:r>
    </w:p>
    <w:p w:rsidR="00B16712" w:rsidRPr="00B16712" w:rsidRDefault="00B16712" w:rsidP="00130BE2">
      <w:pPr>
        <w:numPr>
          <w:ilvl w:val="0"/>
          <w:numId w:val="7"/>
        </w:numPr>
        <w:spacing w:line="276" w:lineRule="auto"/>
      </w:pPr>
      <w:r w:rsidRPr="00B16712">
        <w:t>6-wöchiges Vollzeitpraktikum</w:t>
      </w:r>
    </w:p>
    <w:p w:rsidR="00B16712" w:rsidRPr="00B16712" w:rsidRDefault="00B16712" w:rsidP="00130BE2">
      <w:pPr>
        <w:numPr>
          <w:ilvl w:val="0"/>
          <w:numId w:val="7"/>
        </w:numPr>
        <w:spacing w:line="276" w:lineRule="auto"/>
      </w:pPr>
      <w:r w:rsidRPr="00B16712">
        <w:rPr>
          <w:b/>
          <w:bCs/>
        </w:rPr>
        <w:t>Hauptaufgaben:</w:t>
      </w:r>
      <w:r w:rsidRPr="00B16712">
        <w:t xml:space="preserve"> </w:t>
      </w:r>
    </w:p>
    <w:p w:rsidR="00B16712" w:rsidRPr="00B16712" w:rsidRDefault="00B16712" w:rsidP="00130BE2">
      <w:pPr>
        <w:numPr>
          <w:ilvl w:val="1"/>
          <w:numId w:val="7"/>
        </w:numPr>
        <w:spacing w:line="276" w:lineRule="auto"/>
      </w:pPr>
      <w:r w:rsidRPr="00B16712">
        <w:t>Mitarbeit bei der Organisation des Herbstprogramms</w:t>
      </w:r>
    </w:p>
    <w:p w:rsidR="00B16712" w:rsidRPr="00B16712" w:rsidRDefault="00B16712" w:rsidP="00130BE2">
      <w:pPr>
        <w:numPr>
          <w:ilvl w:val="1"/>
          <w:numId w:val="7"/>
        </w:numPr>
        <w:spacing w:line="276" w:lineRule="auto"/>
      </w:pPr>
      <w:r w:rsidRPr="00B16712">
        <w:t xml:space="preserve">Betreuung von </w:t>
      </w:r>
      <w:proofErr w:type="spellStart"/>
      <w:proofErr w:type="gramStart"/>
      <w:r w:rsidRPr="00B16712">
        <w:t>Autor:innen</w:t>
      </w:r>
      <w:proofErr w:type="spellEnd"/>
      <w:proofErr w:type="gramEnd"/>
      <w:r w:rsidRPr="00B16712">
        <w:t xml:space="preserve"> (Korrespondenz, Vor-Ort-Betreuung)</w:t>
      </w:r>
    </w:p>
    <w:p w:rsidR="00B16712" w:rsidRPr="00B16712" w:rsidRDefault="00B16712" w:rsidP="00130BE2">
      <w:pPr>
        <w:numPr>
          <w:ilvl w:val="1"/>
          <w:numId w:val="7"/>
        </w:numPr>
        <w:spacing w:line="276" w:lineRule="auto"/>
      </w:pPr>
      <w:r w:rsidRPr="00B16712">
        <w:t>Erstellung von Print- und Digitalwerbematerialien</w:t>
      </w:r>
    </w:p>
    <w:p w:rsidR="00B16712" w:rsidRPr="00B16712" w:rsidRDefault="00B16712" w:rsidP="00130BE2">
      <w:pPr>
        <w:numPr>
          <w:ilvl w:val="1"/>
          <w:numId w:val="7"/>
        </w:numPr>
        <w:spacing w:line="276" w:lineRule="auto"/>
      </w:pPr>
      <w:r w:rsidRPr="00B16712">
        <w:t>Recherche für Förderanträge</w:t>
      </w:r>
    </w:p>
    <w:p w:rsidR="00B16712" w:rsidRPr="00B16712" w:rsidRDefault="00B16712" w:rsidP="00130BE2">
      <w:pPr>
        <w:numPr>
          <w:ilvl w:val="0"/>
          <w:numId w:val="7"/>
        </w:numPr>
        <w:spacing w:line="276" w:lineRule="auto"/>
      </w:pPr>
      <w:r w:rsidRPr="00B16712">
        <w:rPr>
          <w:b/>
          <w:bCs/>
        </w:rPr>
        <w:t>Schlüsselprojekt:</w:t>
      </w:r>
      <w:r w:rsidRPr="00B16712">
        <w:t xml:space="preserve"> </w:t>
      </w:r>
    </w:p>
    <w:p w:rsidR="00B16712" w:rsidRPr="00B16712" w:rsidRDefault="00B16712" w:rsidP="00130BE2">
      <w:pPr>
        <w:numPr>
          <w:ilvl w:val="1"/>
          <w:numId w:val="7"/>
        </w:numPr>
        <w:spacing w:line="276" w:lineRule="auto"/>
      </w:pPr>
      <w:r w:rsidRPr="00B16712">
        <w:t>Konzeption und Durchführung eines Instagram-Takeovers mit einer Jungautorin</w:t>
      </w:r>
    </w:p>
    <w:p w:rsidR="00B16712" w:rsidRPr="00B16712" w:rsidRDefault="00B16712" w:rsidP="00130BE2">
      <w:pPr>
        <w:numPr>
          <w:ilvl w:val="1"/>
          <w:numId w:val="7"/>
        </w:numPr>
        <w:spacing w:line="276" w:lineRule="auto"/>
      </w:pPr>
      <w:r w:rsidRPr="00B16712">
        <w:lastRenderedPageBreak/>
        <w:t>Eigenverantwortliche Organisation einer Schullesung</w:t>
      </w:r>
    </w:p>
    <w:p w:rsidR="00B16712" w:rsidRPr="00B16712" w:rsidRDefault="00B16712" w:rsidP="00130BE2">
      <w:pPr>
        <w:numPr>
          <w:ilvl w:val="0"/>
          <w:numId w:val="7"/>
        </w:numPr>
        <w:spacing w:line="276" w:lineRule="auto"/>
      </w:pPr>
      <w:r w:rsidRPr="00B16712">
        <w:rPr>
          <w:b/>
          <w:bCs/>
        </w:rPr>
        <w:t>Feedback der Betreuerin:</w:t>
      </w:r>
      <w:r w:rsidRPr="00B16712">
        <w:t xml:space="preserve"> </w:t>
      </w:r>
    </w:p>
    <w:p w:rsidR="00B16712" w:rsidRPr="00B16712" w:rsidRDefault="00B16712" w:rsidP="00130BE2">
      <w:pPr>
        <w:numPr>
          <w:ilvl w:val="1"/>
          <w:numId w:val="7"/>
        </w:numPr>
        <w:spacing w:line="276" w:lineRule="auto"/>
      </w:pPr>
      <w:r w:rsidRPr="00B16712">
        <w:t>"Besonders starke kommunikative Fähigkeiten und Organisationstalent"</w:t>
      </w:r>
    </w:p>
    <w:p w:rsidR="00B16712" w:rsidRPr="00B16712" w:rsidRDefault="00B16712" w:rsidP="00130BE2">
      <w:pPr>
        <w:numPr>
          <w:ilvl w:val="1"/>
          <w:numId w:val="7"/>
        </w:numPr>
        <w:spacing w:line="276" w:lineRule="auto"/>
      </w:pPr>
      <w:r w:rsidRPr="00B16712">
        <w:t>"Gutes Gespür für zeitgemäße Literaturvermittlung"</w:t>
      </w:r>
    </w:p>
    <w:p w:rsidR="00B16712" w:rsidRPr="00B16712" w:rsidRDefault="00B16712" w:rsidP="00130BE2">
      <w:pPr>
        <w:numPr>
          <w:ilvl w:val="1"/>
          <w:numId w:val="7"/>
        </w:numPr>
        <w:spacing w:line="276" w:lineRule="auto"/>
      </w:pPr>
      <w:r w:rsidRPr="00B16712">
        <w:t xml:space="preserve">"Könnte selbstbewusster im Umgang mit etablierten </w:t>
      </w:r>
      <w:proofErr w:type="spellStart"/>
      <w:proofErr w:type="gramStart"/>
      <w:r w:rsidRPr="00B16712">
        <w:t>Autor:innen</w:t>
      </w:r>
      <w:proofErr w:type="spellEnd"/>
      <w:proofErr w:type="gramEnd"/>
      <w:r w:rsidRPr="00B16712">
        <w:t xml:space="preserve"> sein"</w:t>
      </w:r>
    </w:p>
    <w:p w:rsidR="00B16712" w:rsidRPr="00B16712" w:rsidRDefault="00B16712" w:rsidP="00B16712">
      <w:pPr>
        <w:pStyle w:val="berschrift2"/>
      </w:pPr>
      <w:r w:rsidRPr="00B16712">
        <w:t>Studentischer Nebenjob - Café Literatur (2021-2022)</w:t>
      </w:r>
    </w:p>
    <w:p w:rsidR="00B16712" w:rsidRPr="00B16712" w:rsidRDefault="00B16712" w:rsidP="00130BE2">
      <w:pPr>
        <w:numPr>
          <w:ilvl w:val="0"/>
          <w:numId w:val="8"/>
        </w:numPr>
        <w:spacing w:line="276" w:lineRule="auto"/>
      </w:pPr>
      <w:r w:rsidRPr="00B16712">
        <w:t>Servicekraft im literarischen Café (15h/Woche)</w:t>
      </w:r>
    </w:p>
    <w:p w:rsidR="00B16712" w:rsidRPr="00B16712" w:rsidRDefault="00B16712" w:rsidP="00130BE2">
      <w:pPr>
        <w:numPr>
          <w:ilvl w:val="0"/>
          <w:numId w:val="8"/>
        </w:numPr>
        <w:spacing w:line="276" w:lineRule="auto"/>
      </w:pPr>
      <w:r w:rsidRPr="00B16712">
        <w:t>Organisation kleinerer Leseabende</w:t>
      </w:r>
    </w:p>
    <w:p w:rsidR="00B16712" w:rsidRPr="00B16712" w:rsidRDefault="00B16712" w:rsidP="00130BE2">
      <w:pPr>
        <w:numPr>
          <w:ilvl w:val="0"/>
          <w:numId w:val="8"/>
        </w:numPr>
        <w:spacing w:line="276" w:lineRule="auto"/>
      </w:pPr>
      <w:r w:rsidRPr="00B16712">
        <w:t>Kundenkontakt und Veranstaltungsunterstützung</w:t>
      </w:r>
    </w:p>
    <w:p w:rsidR="00B16712" w:rsidRPr="00B16712" w:rsidRDefault="00B16712" w:rsidP="00B16712">
      <w:pPr>
        <w:pStyle w:val="berschrift1"/>
      </w:pPr>
      <w:r w:rsidRPr="00B16712">
        <w:t>Kompetenzen</w:t>
      </w:r>
    </w:p>
    <w:p w:rsidR="00B16712" w:rsidRPr="00B16712" w:rsidRDefault="00B16712" w:rsidP="00B16712">
      <w:pPr>
        <w:pStyle w:val="berschrift2"/>
      </w:pPr>
      <w:r w:rsidRPr="00B16712">
        <w:t>Sprachkenntnisse</w:t>
      </w:r>
    </w:p>
    <w:p w:rsidR="00B16712" w:rsidRPr="00B16712" w:rsidRDefault="00B16712" w:rsidP="00130BE2">
      <w:pPr>
        <w:numPr>
          <w:ilvl w:val="0"/>
          <w:numId w:val="9"/>
        </w:numPr>
        <w:spacing w:line="276" w:lineRule="auto"/>
      </w:pPr>
      <w:r w:rsidRPr="00B16712">
        <w:t>Deutsch: Muttersprache</w:t>
      </w:r>
    </w:p>
    <w:p w:rsidR="00B16712" w:rsidRPr="00B16712" w:rsidRDefault="00B16712" w:rsidP="00130BE2">
      <w:pPr>
        <w:numPr>
          <w:ilvl w:val="0"/>
          <w:numId w:val="9"/>
        </w:numPr>
        <w:spacing w:line="276" w:lineRule="auto"/>
      </w:pPr>
      <w:r w:rsidRPr="00B16712">
        <w:t xml:space="preserve">Englisch: C1 (TOEFL </w:t>
      </w:r>
      <w:proofErr w:type="spellStart"/>
      <w:r w:rsidRPr="00B16712">
        <w:t>iBT</w:t>
      </w:r>
      <w:proofErr w:type="spellEnd"/>
      <w:r w:rsidRPr="00B16712">
        <w:t xml:space="preserve"> 98 Punkte) </w:t>
      </w:r>
    </w:p>
    <w:p w:rsidR="00B16712" w:rsidRPr="00B16712" w:rsidRDefault="00B16712" w:rsidP="00130BE2">
      <w:pPr>
        <w:numPr>
          <w:ilvl w:val="1"/>
          <w:numId w:val="9"/>
        </w:numPr>
        <w:spacing w:line="276" w:lineRule="auto"/>
      </w:pPr>
      <w:r w:rsidRPr="00B16712">
        <w:t>Besondere Stärke: Idiomatische Ausdrucksweise, literarisches Vokabular</w:t>
      </w:r>
    </w:p>
    <w:p w:rsidR="00B16712" w:rsidRPr="00B16712" w:rsidRDefault="00B16712" w:rsidP="00130BE2">
      <w:pPr>
        <w:numPr>
          <w:ilvl w:val="1"/>
          <w:numId w:val="9"/>
        </w:numPr>
        <w:spacing w:line="276" w:lineRule="auto"/>
      </w:pPr>
      <w:r w:rsidRPr="00B16712">
        <w:t>Entwicklungspotential: Business English</w:t>
      </w:r>
    </w:p>
    <w:p w:rsidR="00B16712" w:rsidRPr="00B16712" w:rsidRDefault="00B16712" w:rsidP="00130BE2">
      <w:pPr>
        <w:numPr>
          <w:ilvl w:val="0"/>
          <w:numId w:val="9"/>
        </w:numPr>
        <w:spacing w:line="276" w:lineRule="auto"/>
      </w:pPr>
      <w:r w:rsidRPr="00B16712">
        <w:t xml:space="preserve">Spanisch: A2 (Grundkenntnisse) </w:t>
      </w:r>
    </w:p>
    <w:p w:rsidR="00B16712" w:rsidRPr="00B16712" w:rsidRDefault="00B16712" w:rsidP="00130BE2">
      <w:pPr>
        <w:numPr>
          <w:ilvl w:val="1"/>
          <w:numId w:val="9"/>
        </w:numPr>
        <w:spacing w:line="276" w:lineRule="auto"/>
      </w:pPr>
      <w:r w:rsidRPr="00B16712">
        <w:t>Selbststudium mit Duolingo (aktuell 180-Tage-Streak)</w:t>
      </w:r>
    </w:p>
    <w:p w:rsidR="00B16712" w:rsidRPr="00B16712" w:rsidRDefault="00B16712" w:rsidP="00130BE2">
      <w:pPr>
        <w:numPr>
          <w:ilvl w:val="1"/>
          <w:numId w:val="9"/>
        </w:numPr>
        <w:spacing w:line="276" w:lineRule="auto"/>
      </w:pPr>
      <w:r w:rsidRPr="00B16712">
        <w:t>VHS-Kurs "Spanisch für die Reise" (2022)</w:t>
      </w:r>
    </w:p>
    <w:p w:rsidR="00B16712" w:rsidRPr="00B16712" w:rsidRDefault="00B16712" w:rsidP="00130BE2">
      <w:pPr>
        <w:pStyle w:val="berschrift2"/>
      </w:pPr>
      <w:r w:rsidRPr="00B16712">
        <w:t>IT-Kenntnisse</w:t>
      </w:r>
    </w:p>
    <w:p w:rsidR="00B16712" w:rsidRPr="00B16712" w:rsidRDefault="00B16712" w:rsidP="00130BE2">
      <w:pPr>
        <w:numPr>
          <w:ilvl w:val="0"/>
          <w:numId w:val="10"/>
        </w:numPr>
        <w:spacing w:line="276" w:lineRule="auto"/>
      </w:pPr>
      <w:r w:rsidRPr="00B16712">
        <w:t>MS Office: Sehr gut (Word, PowerPoint, Excel-Grundlagen)</w:t>
      </w:r>
    </w:p>
    <w:p w:rsidR="00B16712" w:rsidRPr="00B16712" w:rsidRDefault="00B16712" w:rsidP="00130BE2">
      <w:pPr>
        <w:numPr>
          <w:ilvl w:val="0"/>
          <w:numId w:val="10"/>
        </w:numPr>
        <w:spacing w:line="276" w:lineRule="auto"/>
      </w:pPr>
      <w:r w:rsidRPr="00B16712">
        <w:t xml:space="preserve">Adobe InDesign: Grundkenntnisse (selbst beigebracht für </w:t>
      </w:r>
      <w:proofErr w:type="spellStart"/>
      <w:r w:rsidRPr="00B16712">
        <w:t>Buchblog</w:t>
      </w:r>
      <w:proofErr w:type="spellEnd"/>
      <w:r w:rsidRPr="00B16712">
        <w:t>)</w:t>
      </w:r>
    </w:p>
    <w:p w:rsidR="00B16712" w:rsidRPr="00B16712" w:rsidRDefault="00B16712" w:rsidP="00130BE2">
      <w:pPr>
        <w:numPr>
          <w:ilvl w:val="0"/>
          <w:numId w:val="10"/>
        </w:numPr>
        <w:spacing w:line="276" w:lineRule="auto"/>
      </w:pPr>
      <w:r w:rsidRPr="00B16712">
        <w:t>WordPress: Gute Kenntnisse (nutzt es seit 3 Jahren für eigenen Blog)</w:t>
      </w:r>
    </w:p>
    <w:p w:rsidR="00B16712" w:rsidRPr="00B16712" w:rsidRDefault="00B16712" w:rsidP="00130BE2">
      <w:pPr>
        <w:numPr>
          <w:ilvl w:val="0"/>
          <w:numId w:val="10"/>
        </w:numPr>
        <w:spacing w:line="276" w:lineRule="auto"/>
      </w:pPr>
      <w:proofErr w:type="spellStart"/>
      <w:r w:rsidRPr="00B16712">
        <w:t>Social</w:t>
      </w:r>
      <w:proofErr w:type="spellEnd"/>
      <w:r w:rsidRPr="00B16712">
        <w:t xml:space="preserve"> Media: Fortgeschritten (Instagram, </w:t>
      </w:r>
      <w:proofErr w:type="spellStart"/>
      <w:r w:rsidRPr="00B16712">
        <w:t>TikTok</w:t>
      </w:r>
      <w:proofErr w:type="spellEnd"/>
      <w:r w:rsidRPr="00B16712">
        <w:t>, Twitter/X)</w:t>
      </w:r>
    </w:p>
    <w:p w:rsidR="00B16712" w:rsidRPr="00B16712" w:rsidRDefault="00B16712" w:rsidP="00130BE2">
      <w:pPr>
        <w:numPr>
          <w:ilvl w:val="0"/>
          <w:numId w:val="10"/>
        </w:numPr>
        <w:spacing w:line="276" w:lineRule="auto"/>
      </w:pPr>
      <w:proofErr w:type="spellStart"/>
      <w:r w:rsidRPr="00B16712">
        <w:t>Canva</w:t>
      </w:r>
      <w:proofErr w:type="spellEnd"/>
      <w:r w:rsidRPr="00B16712">
        <w:t>: Fortgeschritten (erstellt regelmäßig Content)</w:t>
      </w:r>
    </w:p>
    <w:p w:rsidR="00B16712" w:rsidRPr="00B16712" w:rsidRDefault="00B16712" w:rsidP="00130BE2">
      <w:pPr>
        <w:numPr>
          <w:ilvl w:val="0"/>
          <w:numId w:val="10"/>
        </w:numPr>
        <w:spacing w:line="276" w:lineRule="auto"/>
      </w:pPr>
      <w:proofErr w:type="spellStart"/>
      <w:r w:rsidRPr="00B16712">
        <w:t>Mailchimp</w:t>
      </w:r>
      <w:proofErr w:type="spellEnd"/>
      <w:r w:rsidRPr="00B16712">
        <w:t xml:space="preserve">: Grundkenntnisse (Newsletter für </w:t>
      </w:r>
      <w:proofErr w:type="spellStart"/>
      <w:r w:rsidRPr="00B16712">
        <w:t>Buchblog</w:t>
      </w:r>
      <w:proofErr w:type="spellEnd"/>
      <w:r w:rsidRPr="00B16712">
        <w:t>)</w:t>
      </w:r>
    </w:p>
    <w:p w:rsidR="00B16712" w:rsidRDefault="00B16712" w:rsidP="00130BE2">
      <w:pPr>
        <w:numPr>
          <w:ilvl w:val="0"/>
          <w:numId w:val="10"/>
        </w:numPr>
        <w:spacing w:line="276" w:lineRule="auto"/>
      </w:pPr>
      <w:proofErr w:type="spellStart"/>
      <w:r w:rsidRPr="00B16712">
        <w:t>Contentplanung</w:t>
      </w:r>
      <w:proofErr w:type="spellEnd"/>
      <w:r w:rsidRPr="00B16712">
        <w:t xml:space="preserve">: Erfahrung mit </w:t>
      </w:r>
      <w:proofErr w:type="spellStart"/>
      <w:r w:rsidRPr="00B16712">
        <w:t>Later</w:t>
      </w:r>
      <w:proofErr w:type="spellEnd"/>
      <w:r w:rsidRPr="00B16712">
        <w:t xml:space="preserve"> und </w:t>
      </w:r>
      <w:proofErr w:type="spellStart"/>
      <w:r w:rsidRPr="00B16712">
        <w:t>Hootsuite</w:t>
      </w:r>
      <w:proofErr w:type="spellEnd"/>
    </w:p>
    <w:p w:rsidR="00130BE2" w:rsidRPr="00B16712" w:rsidRDefault="00130BE2" w:rsidP="00130BE2"/>
    <w:p w:rsidR="00B16712" w:rsidRPr="00B16712" w:rsidRDefault="00B16712" w:rsidP="00130BE2">
      <w:pPr>
        <w:pStyle w:val="berschrift2"/>
      </w:pPr>
      <w:r w:rsidRPr="00B16712">
        <w:t>Soft Skills</w:t>
      </w:r>
    </w:p>
    <w:p w:rsidR="00B16712" w:rsidRPr="00B16712" w:rsidRDefault="00B16712" w:rsidP="00130BE2">
      <w:pPr>
        <w:numPr>
          <w:ilvl w:val="0"/>
          <w:numId w:val="11"/>
        </w:numPr>
        <w:spacing w:line="276" w:lineRule="auto"/>
      </w:pPr>
      <w:r w:rsidRPr="00B16712">
        <w:t>Teamfähigkeit: Bewährt in Gruppenarbeiten und Veranstaltungsteams</w:t>
      </w:r>
    </w:p>
    <w:p w:rsidR="00B16712" w:rsidRPr="00B16712" w:rsidRDefault="00B16712" w:rsidP="00130BE2">
      <w:pPr>
        <w:numPr>
          <w:ilvl w:val="0"/>
          <w:numId w:val="11"/>
        </w:numPr>
        <w:spacing w:line="276" w:lineRule="auto"/>
      </w:pPr>
      <w:r w:rsidRPr="00B16712">
        <w:t>Kreatives Schreiben: Regelmäßige Blog-Beiträge, kleine Kurzgeschichten</w:t>
      </w:r>
    </w:p>
    <w:p w:rsidR="00B16712" w:rsidRPr="00B16712" w:rsidRDefault="00B16712" w:rsidP="00130BE2">
      <w:pPr>
        <w:numPr>
          <w:ilvl w:val="0"/>
          <w:numId w:val="11"/>
        </w:numPr>
        <w:spacing w:line="276" w:lineRule="auto"/>
      </w:pPr>
      <w:r w:rsidRPr="00B16712">
        <w:t>Interkulturelle Kompetenz: Durch Auslandssemester und internationale Literaturseminare</w:t>
      </w:r>
    </w:p>
    <w:p w:rsidR="00B16712" w:rsidRPr="00B16712" w:rsidRDefault="00B16712" w:rsidP="00130BE2">
      <w:pPr>
        <w:numPr>
          <w:ilvl w:val="0"/>
          <w:numId w:val="11"/>
        </w:numPr>
        <w:spacing w:line="276" w:lineRule="auto"/>
      </w:pPr>
      <w:r w:rsidRPr="00B16712">
        <w:t>Organisationstalent: Bewährt bei paralleler Organisation von Studium, Job und Blog</w:t>
      </w:r>
    </w:p>
    <w:p w:rsidR="00B16712" w:rsidRPr="00B16712" w:rsidRDefault="00B16712" w:rsidP="00130BE2">
      <w:pPr>
        <w:numPr>
          <w:ilvl w:val="0"/>
          <w:numId w:val="11"/>
        </w:numPr>
        <w:spacing w:line="276" w:lineRule="auto"/>
      </w:pPr>
      <w:r w:rsidRPr="00B16712">
        <w:t>Kommunikationsstärke: Besonders in der schriftlichen Kommunikation und Literaturvermittlung</w:t>
      </w:r>
    </w:p>
    <w:p w:rsidR="00130BE2" w:rsidRPr="00B16712" w:rsidRDefault="00B16712" w:rsidP="00130BE2">
      <w:pPr>
        <w:numPr>
          <w:ilvl w:val="0"/>
          <w:numId w:val="11"/>
        </w:numPr>
        <w:spacing w:line="276" w:lineRule="auto"/>
      </w:pPr>
      <w:r w:rsidRPr="00B16712">
        <w:t>Detailorientierung: Sorgfältige Arbeitsweise, manchmal zu perfektionistisch</w:t>
      </w:r>
    </w:p>
    <w:p w:rsidR="00B16712" w:rsidRPr="00B16712" w:rsidRDefault="00B16712" w:rsidP="00130BE2">
      <w:pPr>
        <w:pStyle w:val="berschrift1"/>
      </w:pPr>
      <w:r w:rsidRPr="00B16712">
        <w:lastRenderedPageBreak/>
        <w:t>Portfolioarbeiten &amp; Projekte</w:t>
      </w:r>
    </w:p>
    <w:p w:rsidR="00B16712" w:rsidRPr="00B16712" w:rsidRDefault="00B16712" w:rsidP="00130BE2">
      <w:pPr>
        <w:pStyle w:val="berschrift2"/>
      </w:pPr>
      <w:proofErr w:type="spellStart"/>
      <w:r w:rsidRPr="00B16712">
        <w:t>Buchblog</w:t>
      </w:r>
      <w:proofErr w:type="spellEnd"/>
      <w:r w:rsidRPr="00B16712">
        <w:t xml:space="preserve"> "Annas Lesewelten" (seit 2021)</w:t>
      </w:r>
    </w:p>
    <w:p w:rsidR="00B16712" w:rsidRPr="00B16712" w:rsidRDefault="00B16712" w:rsidP="00130BE2">
      <w:pPr>
        <w:numPr>
          <w:ilvl w:val="0"/>
          <w:numId w:val="12"/>
        </w:numPr>
        <w:spacing w:line="276" w:lineRule="auto"/>
      </w:pPr>
      <w:r w:rsidRPr="00B16712">
        <w:t>www.annas-lesewelten.de</w:t>
      </w:r>
    </w:p>
    <w:p w:rsidR="00B16712" w:rsidRPr="00B16712" w:rsidRDefault="00B16712" w:rsidP="00130BE2">
      <w:pPr>
        <w:numPr>
          <w:ilvl w:val="0"/>
          <w:numId w:val="12"/>
        </w:numPr>
        <w:spacing w:line="276" w:lineRule="auto"/>
      </w:pPr>
      <w:r w:rsidRPr="00B16712">
        <w:t>Fokus: Young Adult, Contemporary Fiction, Diversität in der Literatur</w:t>
      </w:r>
    </w:p>
    <w:p w:rsidR="00B16712" w:rsidRPr="00B16712" w:rsidRDefault="00B16712" w:rsidP="00130BE2">
      <w:pPr>
        <w:numPr>
          <w:ilvl w:val="0"/>
          <w:numId w:val="12"/>
        </w:numPr>
        <w:spacing w:line="276" w:lineRule="auto"/>
      </w:pPr>
      <w:r w:rsidRPr="00B16712">
        <w:t>Monatlich 4-6 Rezensionen, 2 thematische Artikel</w:t>
      </w:r>
    </w:p>
    <w:p w:rsidR="00B16712" w:rsidRPr="00B16712" w:rsidRDefault="00B16712" w:rsidP="00130BE2">
      <w:pPr>
        <w:numPr>
          <w:ilvl w:val="0"/>
          <w:numId w:val="12"/>
        </w:numPr>
        <w:spacing w:line="276" w:lineRule="auto"/>
      </w:pPr>
      <w:r w:rsidRPr="00B16712">
        <w:t>Instagram-Account mit 2.300 Followern</w:t>
      </w:r>
    </w:p>
    <w:p w:rsidR="00B16712" w:rsidRPr="00B16712" w:rsidRDefault="00B16712" w:rsidP="00130BE2">
      <w:pPr>
        <w:numPr>
          <w:ilvl w:val="0"/>
          <w:numId w:val="12"/>
        </w:numPr>
        <w:spacing w:line="276" w:lineRule="auto"/>
      </w:pPr>
      <w:r w:rsidRPr="00B16712">
        <w:t>Kooperationen mit 3 kleineren Verlagen für Rezensionsexemplare</w:t>
      </w:r>
    </w:p>
    <w:p w:rsidR="00B16712" w:rsidRPr="00B16712" w:rsidRDefault="00B16712" w:rsidP="00130BE2">
      <w:pPr>
        <w:numPr>
          <w:ilvl w:val="0"/>
          <w:numId w:val="12"/>
        </w:numPr>
        <w:spacing w:line="276" w:lineRule="auto"/>
      </w:pPr>
      <w:r w:rsidRPr="00B16712">
        <w:t>Teilnahme an virtuellen Buchmessen</w:t>
      </w:r>
    </w:p>
    <w:p w:rsidR="00B16712" w:rsidRPr="00B16712" w:rsidRDefault="00B16712" w:rsidP="00130BE2">
      <w:pPr>
        <w:pStyle w:val="berschrift2"/>
      </w:pPr>
      <w:r w:rsidRPr="00B16712">
        <w:t>Universitätsprojekte:</w:t>
      </w:r>
    </w:p>
    <w:p w:rsidR="00B16712" w:rsidRPr="00B16712" w:rsidRDefault="00B16712" w:rsidP="00130BE2">
      <w:pPr>
        <w:numPr>
          <w:ilvl w:val="0"/>
          <w:numId w:val="13"/>
        </w:numPr>
        <w:spacing w:line="276" w:lineRule="auto"/>
      </w:pPr>
      <w:r w:rsidRPr="00B16712">
        <w:rPr>
          <w:b/>
          <w:bCs/>
        </w:rPr>
        <w:t xml:space="preserve">Digital </w:t>
      </w:r>
      <w:proofErr w:type="spellStart"/>
      <w:r w:rsidRPr="00B16712">
        <w:rPr>
          <w:b/>
          <w:bCs/>
        </w:rPr>
        <w:t>Literature</w:t>
      </w:r>
      <w:proofErr w:type="spellEnd"/>
      <w:r w:rsidRPr="00B16712">
        <w:rPr>
          <w:b/>
          <w:bCs/>
        </w:rPr>
        <w:t xml:space="preserve"> </w:t>
      </w:r>
      <w:proofErr w:type="spellStart"/>
      <w:r w:rsidRPr="00B16712">
        <w:rPr>
          <w:b/>
          <w:bCs/>
        </w:rPr>
        <w:t>Map</w:t>
      </w:r>
      <w:proofErr w:type="spellEnd"/>
      <w:r w:rsidRPr="00B16712">
        <w:rPr>
          <w:b/>
          <w:bCs/>
        </w:rPr>
        <w:t xml:space="preserve"> </w:t>
      </w:r>
      <w:proofErr w:type="spellStart"/>
      <w:r w:rsidRPr="00B16712">
        <w:rPr>
          <w:b/>
          <w:bCs/>
        </w:rPr>
        <w:t>of</w:t>
      </w:r>
      <w:proofErr w:type="spellEnd"/>
      <w:r w:rsidRPr="00B16712">
        <w:rPr>
          <w:b/>
          <w:bCs/>
        </w:rPr>
        <w:t xml:space="preserve"> Hamburg</w:t>
      </w:r>
      <w:r w:rsidRPr="00B16712">
        <w:t xml:space="preserve"> </w:t>
      </w:r>
    </w:p>
    <w:p w:rsidR="00B16712" w:rsidRPr="00B16712" w:rsidRDefault="00B16712" w:rsidP="00130BE2">
      <w:pPr>
        <w:numPr>
          <w:ilvl w:val="1"/>
          <w:numId w:val="13"/>
        </w:numPr>
        <w:spacing w:line="276" w:lineRule="auto"/>
      </w:pPr>
      <w:r w:rsidRPr="00B16712">
        <w:t>Interaktive Karte literarischer Schauplätze (Prototyp)</w:t>
      </w:r>
    </w:p>
    <w:p w:rsidR="00B16712" w:rsidRPr="00B16712" w:rsidRDefault="00B16712" w:rsidP="00130BE2">
      <w:pPr>
        <w:numPr>
          <w:ilvl w:val="1"/>
          <w:numId w:val="13"/>
        </w:numPr>
        <w:spacing w:line="276" w:lineRule="auto"/>
      </w:pPr>
      <w:r w:rsidRPr="00B16712">
        <w:t>Entwickelt mit Google Maps API und WordPress</w:t>
      </w:r>
    </w:p>
    <w:p w:rsidR="00B16712" w:rsidRPr="00B16712" w:rsidRDefault="00B16712" w:rsidP="00130BE2">
      <w:pPr>
        <w:numPr>
          <w:ilvl w:val="0"/>
          <w:numId w:val="13"/>
        </w:numPr>
        <w:spacing w:line="276" w:lineRule="auto"/>
      </w:pPr>
      <w:proofErr w:type="spellStart"/>
      <w:r w:rsidRPr="00B16712">
        <w:rPr>
          <w:b/>
          <w:bCs/>
        </w:rPr>
        <w:t>BookTok</w:t>
      </w:r>
      <w:proofErr w:type="spellEnd"/>
      <w:r w:rsidRPr="00B16712">
        <w:rPr>
          <w:b/>
          <w:bCs/>
        </w:rPr>
        <w:t xml:space="preserve"> Analysis Project</w:t>
      </w:r>
      <w:r w:rsidRPr="00B16712">
        <w:t xml:space="preserve"> </w:t>
      </w:r>
    </w:p>
    <w:p w:rsidR="00B16712" w:rsidRPr="00B16712" w:rsidRDefault="00B16712" w:rsidP="00130BE2">
      <w:pPr>
        <w:numPr>
          <w:ilvl w:val="1"/>
          <w:numId w:val="13"/>
        </w:numPr>
        <w:spacing w:line="276" w:lineRule="auto"/>
      </w:pPr>
      <w:r w:rsidRPr="00B16712">
        <w:t xml:space="preserve">Empirische Studie zur Wirkung von </w:t>
      </w:r>
      <w:proofErr w:type="spellStart"/>
      <w:r w:rsidRPr="00B16712">
        <w:t>TikTok</w:t>
      </w:r>
      <w:proofErr w:type="spellEnd"/>
      <w:r w:rsidRPr="00B16712">
        <w:t xml:space="preserve"> auf Leseverhalten junger Erwachsener</w:t>
      </w:r>
    </w:p>
    <w:p w:rsidR="00B16712" w:rsidRPr="00B16712" w:rsidRDefault="00B16712" w:rsidP="00130BE2">
      <w:pPr>
        <w:numPr>
          <w:ilvl w:val="1"/>
          <w:numId w:val="13"/>
        </w:numPr>
        <w:spacing w:line="276" w:lineRule="auto"/>
      </w:pPr>
      <w:r w:rsidRPr="00B16712">
        <w:t>Präsentation der Ergebnisse beim Fakultätstag 2023</w:t>
      </w:r>
    </w:p>
    <w:p w:rsidR="00B16712" w:rsidRPr="00B16712" w:rsidRDefault="00B16712" w:rsidP="00130BE2">
      <w:pPr>
        <w:pStyle w:val="berschrift1"/>
      </w:pPr>
      <w:r w:rsidRPr="00B16712">
        <w:t>Interessen &amp; Engagement</w:t>
      </w:r>
    </w:p>
    <w:p w:rsidR="00B16712" w:rsidRPr="00B16712" w:rsidRDefault="00B16712" w:rsidP="00130BE2">
      <w:pPr>
        <w:pStyle w:val="berschrift2"/>
      </w:pPr>
      <w:proofErr w:type="spellStart"/>
      <w:r w:rsidRPr="00B16712">
        <w:t>Fachschaftsinitiative</w:t>
      </w:r>
      <w:proofErr w:type="spellEnd"/>
      <w:r w:rsidRPr="00B16712">
        <w:t xml:space="preserve"> Anglistik</w:t>
      </w:r>
    </w:p>
    <w:p w:rsidR="00B16712" w:rsidRPr="00B16712" w:rsidRDefault="00B16712" w:rsidP="00130BE2">
      <w:pPr>
        <w:numPr>
          <w:ilvl w:val="0"/>
          <w:numId w:val="14"/>
        </w:numPr>
        <w:spacing w:line="276" w:lineRule="auto"/>
      </w:pPr>
      <w:r w:rsidRPr="00B16712">
        <w:t>Aktives Mitglied seit 2021</w:t>
      </w:r>
    </w:p>
    <w:p w:rsidR="00B16712" w:rsidRPr="00B16712" w:rsidRDefault="00B16712" w:rsidP="00130BE2">
      <w:pPr>
        <w:numPr>
          <w:ilvl w:val="0"/>
          <w:numId w:val="14"/>
        </w:numPr>
        <w:spacing w:line="276" w:lineRule="auto"/>
      </w:pPr>
      <w:r w:rsidRPr="00B16712">
        <w:t xml:space="preserve">Organisation von Ersti-Einführungen und </w:t>
      </w:r>
      <w:proofErr w:type="spellStart"/>
      <w:r w:rsidRPr="00B16712">
        <w:t>Fachschaftspartys</w:t>
      </w:r>
      <w:proofErr w:type="spellEnd"/>
    </w:p>
    <w:p w:rsidR="00B16712" w:rsidRPr="00B16712" w:rsidRDefault="00B16712" w:rsidP="00130BE2">
      <w:pPr>
        <w:numPr>
          <w:ilvl w:val="0"/>
          <w:numId w:val="14"/>
        </w:numPr>
        <w:spacing w:line="276" w:lineRule="auto"/>
      </w:pPr>
      <w:r w:rsidRPr="00B16712">
        <w:t xml:space="preserve">Verantwortlich für </w:t>
      </w:r>
      <w:proofErr w:type="spellStart"/>
      <w:r w:rsidRPr="00B16712">
        <w:t>Social</w:t>
      </w:r>
      <w:proofErr w:type="spellEnd"/>
      <w:r w:rsidRPr="00B16712">
        <w:t>-Media-Präsenz der Fachschaft</w:t>
      </w:r>
    </w:p>
    <w:p w:rsidR="00B16712" w:rsidRPr="00B16712" w:rsidRDefault="00B16712" w:rsidP="00130BE2">
      <w:pPr>
        <w:pStyle w:val="berschrift2"/>
      </w:pPr>
      <w:r w:rsidRPr="00B16712">
        <w:t>Literarisches Engagement:</w:t>
      </w:r>
    </w:p>
    <w:p w:rsidR="00B16712" w:rsidRPr="00B16712" w:rsidRDefault="00B16712" w:rsidP="00130BE2">
      <w:pPr>
        <w:numPr>
          <w:ilvl w:val="0"/>
          <w:numId w:val="15"/>
        </w:numPr>
        <w:spacing w:line="276" w:lineRule="auto"/>
      </w:pPr>
      <w:r w:rsidRPr="00B16712">
        <w:t>Organisation von halbjährlichen Lesenächten (10-15 Teilnehmer)</w:t>
      </w:r>
    </w:p>
    <w:p w:rsidR="00B16712" w:rsidRPr="00B16712" w:rsidRDefault="00B16712" w:rsidP="00130BE2">
      <w:pPr>
        <w:numPr>
          <w:ilvl w:val="0"/>
          <w:numId w:val="15"/>
        </w:numPr>
        <w:spacing w:line="276" w:lineRule="auto"/>
      </w:pPr>
      <w:r w:rsidRPr="00B16712">
        <w:t>Ehrenamtliche Vorlesepatin an der Grundschule Altona (wöchentlich)</w:t>
      </w:r>
    </w:p>
    <w:p w:rsidR="00B16712" w:rsidRPr="00B16712" w:rsidRDefault="00B16712" w:rsidP="00130BE2">
      <w:pPr>
        <w:numPr>
          <w:ilvl w:val="0"/>
          <w:numId w:val="15"/>
        </w:numPr>
        <w:spacing w:line="276" w:lineRule="auto"/>
      </w:pPr>
      <w:r w:rsidRPr="00B16712">
        <w:t>Regelmäßige Teilnahme an Lesekreisen (aktuell: "Global Voices Reading Circle")</w:t>
      </w:r>
    </w:p>
    <w:p w:rsidR="00B16712" w:rsidRPr="00B16712" w:rsidRDefault="00B16712" w:rsidP="00130BE2">
      <w:pPr>
        <w:pStyle w:val="berschrift2"/>
      </w:pPr>
      <w:r w:rsidRPr="00B16712">
        <w:t>Kulturelles Interesse:</w:t>
      </w:r>
    </w:p>
    <w:p w:rsidR="00B16712" w:rsidRPr="00B16712" w:rsidRDefault="00B16712" w:rsidP="00130BE2">
      <w:pPr>
        <w:numPr>
          <w:ilvl w:val="0"/>
          <w:numId w:val="16"/>
        </w:numPr>
        <w:spacing w:line="276" w:lineRule="auto"/>
      </w:pPr>
      <w:r w:rsidRPr="00B16712">
        <w:t>Theater-Abo (Junges Schauspielhaus, 4 Vorstellungen/Jahr)</w:t>
      </w:r>
    </w:p>
    <w:p w:rsidR="00B16712" w:rsidRPr="00B16712" w:rsidRDefault="00B16712" w:rsidP="00130BE2">
      <w:pPr>
        <w:numPr>
          <w:ilvl w:val="0"/>
          <w:numId w:val="16"/>
        </w:numPr>
        <w:spacing w:line="276" w:lineRule="auto"/>
      </w:pPr>
      <w:r w:rsidRPr="00B16712">
        <w:t>Regelmäßige Besuche von Literaturveranstaltungen (8-10/Jahr)</w:t>
      </w:r>
    </w:p>
    <w:p w:rsidR="00B16712" w:rsidRPr="00B16712" w:rsidRDefault="00B16712" w:rsidP="00130BE2">
      <w:pPr>
        <w:numPr>
          <w:ilvl w:val="0"/>
          <w:numId w:val="16"/>
        </w:numPr>
        <w:spacing w:line="276" w:lineRule="auto"/>
      </w:pPr>
      <w:r w:rsidRPr="00B16712">
        <w:t>Mitglied im Freundeskreis der Hamburger Bücherhallen</w:t>
      </w:r>
    </w:p>
    <w:p w:rsidR="00B16712" w:rsidRPr="00B16712" w:rsidRDefault="00B16712" w:rsidP="00130BE2">
      <w:pPr>
        <w:pStyle w:val="berschrift1"/>
      </w:pPr>
      <w:r w:rsidRPr="00B16712">
        <w:t>Persönliches Profil</w:t>
      </w:r>
    </w:p>
    <w:p w:rsidR="00B16712" w:rsidRPr="00B16712" w:rsidRDefault="00B16712" w:rsidP="00130BE2">
      <w:pPr>
        <w:pStyle w:val="berschrift2"/>
      </w:pPr>
      <w:r w:rsidRPr="00B16712">
        <w:t>Arbeits- und Lernstil:</w:t>
      </w:r>
    </w:p>
    <w:p w:rsidR="00B16712" w:rsidRPr="00B16712" w:rsidRDefault="00B16712" w:rsidP="00130BE2">
      <w:pPr>
        <w:numPr>
          <w:ilvl w:val="0"/>
          <w:numId w:val="17"/>
        </w:numPr>
        <w:spacing w:line="276" w:lineRule="auto"/>
      </w:pPr>
      <w:r w:rsidRPr="00B16712">
        <w:t>Organisiert und strukturiert, plant gerne voraus</w:t>
      </w:r>
    </w:p>
    <w:p w:rsidR="00B16712" w:rsidRPr="00B16712" w:rsidRDefault="00B16712" w:rsidP="00130BE2">
      <w:pPr>
        <w:numPr>
          <w:ilvl w:val="0"/>
          <w:numId w:val="17"/>
        </w:numPr>
        <w:spacing w:line="276" w:lineRule="auto"/>
      </w:pPr>
      <w:r w:rsidRPr="00B16712">
        <w:t>Kreative Phasen wechseln mit analytischen</w:t>
      </w:r>
    </w:p>
    <w:p w:rsidR="00B16712" w:rsidRPr="00B16712" w:rsidRDefault="00B16712" w:rsidP="00130BE2">
      <w:pPr>
        <w:numPr>
          <w:ilvl w:val="0"/>
          <w:numId w:val="17"/>
        </w:numPr>
        <w:spacing w:line="276" w:lineRule="auto"/>
      </w:pPr>
      <w:r w:rsidRPr="00B16712">
        <w:t>Visuelle Lernerin (Mind-Maps, Notizen in verschiedenen Farben)</w:t>
      </w:r>
    </w:p>
    <w:p w:rsidR="00B16712" w:rsidRPr="00B16712" w:rsidRDefault="00B16712" w:rsidP="00130BE2">
      <w:pPr>
        <w:numPr>
          <w:ilvl w:val="0"/>
          <w:numId w:val="17"/>
        </w:numPr>
        <w:spacing w:line="276" w:lineRule="auto"/>
      </w:pPr>
      <w:r w:rsidRPr="00B16712">
        <w:t>Effektiv unter leichtem Zeitdruck, aber Stress bei zu knappen Deadlines</w:t>
      </w:r>
    </w:p>
    <w:p w:rsidR="00B16712" w:rsidRPr="00B16712" w:rsidRDefault="00B16712" w:rsidP="00130BE2">
      <w:pPr>
        <w:pStyle w:val="berschrift2"/>
      </w:pPr>
      <w:r w:rsidRPr="00B16712">
        <w:lastRenderedPageBreak/>
        <w:t>Stärken (durch Fremd- und Selbstwahrnehmung):</w:t>
      </w:r>
    </w:p>
    <w:p w:rsidR="00B16712" w:rsidRPr="00B16712" w:rsidRDefault="00B16712" w:rsidP="00130BE2">
      <w:pPr>
        <w:numPr>
          <w:ilvl w:val="0"/>
          <w:numId w:val="18"/>
        </w:numPr>
        <w:spacing w:line="276" w:lineRule="auto"/>
      </w:pPr>
      <w:r w:rsidRPr="00B16712">
        <w:t>Verbindung von kreativen und analytischen Fähigkeiten</w:t>
      </w:r>
    </w:p>
    <w:p w:rsidR="00B16712" w:rsidRPr="00B16712" w:rsidRDefault="00B16712" w:rsidP="00130BE2">
      <w:pPr>
        <w:numPr>
          <w:ilvl w:val="0"/>
          <w:numId w:val="18"/>
        </w:numPr>
        <w:spacing w:line="276" w:lineRule="auto"/>
      </w:pPr>
      <w:r w:rsidRPr="00B16712">
        <w:t>Ausdrucksstarke schriftliche Kommunikation</w:t>
      </w:r>
    </w:p>
    <w:p w:rsidR="00B16712" w:rsidRPr="00B16712" w:rsidRDefault="00B16712" w:rsidP="00130BE2">
      <w:pPr>
        <w:numPr>
          <w:ilvl w:val="0"/>
          <w:numId w:val="18"/>
        </w:numPr>
        <w:spacing w:line="276" w:lineRule="auto"/>
      </w:pPr>
      <w:r w:rsidRPr="00B16712">
        <w:t>Verlässlichkeit und Detailorientierung</w:t>
      </w:r>
    </w:p>
    <w:p w:rsidR="00B16712" w:rsidRPr="00B16712" w:rsidRDefault="00B16712" w:rsidP="00130BE2">
      <w:pPr>
        <w:numPr>
          <w:ilvl w:val="0"/>
          <w:numId w:val="18"/>
        </w:numPr>
        <w:spacing w:line="276" w:lineRule="auto"/>
      </w:pPr>
      <w:r w:rsidRPr="00B16712">
        <w:t>Empathie und Einfühlungsvermögen in verschiedene Zielgruppen</w:t>
      </w:r>
    </w:p>
    <w:p w:rsidR="00B16712" w:rsidRPr="00B16712" w:rsidRDefault="00B16712" w:rsidP="00130BE2">
      <w:pPr>
        <w:pStyle w:val="berschrift2"/>
      </w:pPr>
      <w:r w:rsidRPr="00B16712">
        <w:t>Entwicklungsfelder:</w:t>
      </w:r>
    </w:p>
    <w:p w:rsidR="00B16712" w:rsidRPr="00B16712" w:rsidRDefault="00B16712" w:rsidP="00130BE2">
      <w:pPr>
        <w:numPr>
          <w:ilvl w:val="0"/>
          <w:numId w:val="19"/>
        </w:numPr>
        <w:spacing w:line="276" w:lineRule="auto"/>
      </w:pPr>
      <w:r w:rsidRPr="00B16712">
        <w:t>Tendenz zum Perfektionismus, der manchmal Projekte verzögert</w:t>
      </w:r>
    </w:p>
    <w:p w:rsidR="00B16712" w:rsidRPr="00B16712" w:rsidRDefault="00B16712" w:rsidP="00130BE2">
      <w:pPr>
        <w:numPr>
          <w:ilvl w:val="0"/>
          <w:numId w:val="19"/>
        </w:numPr>
        <w:spacing w:line="276" w:lineRule="auto"/>
      </w:pPr>
      <w:r w:rsidRPr="00B16712">
        <w:t>Könnte selbstbewusster bei der Selbstpräsentation sein</w:t>
      </w:r>
    </w:p>
    <w:p w:rsidR="00B16712" w:rsidRPr="00B16712" w:rsidRDefault="00B16712" w:rsidP="00130BE2">
      <w:pPr>
        <w:numPr>
          <w:ilvl w:val="0"/>
          <w:numId w:val="19"/>
        </w:numPr>
        <w:spacing w:line="276" w:lineRule="auto"/>
      </w:pPr>
      <w:r w:rsidRPr="00B16712">
        <w:t>Schwierigkeiten, Aufgaben zu delegieren ("mache lieber alles selbst")</w:t>
      </w:r>
    </w:p>
    <w:p w:rsidR="00B16712" w:rsidRPr="00B16712" w:rsidRDefault="00B16712" w:rsidP="00130BE2">
      <w:pPr>
        <w:numPr>
          <w:ilvl w:val="0"/>
          <w:numId w:val="19"/>
        </w:numPr>
        <w:spacing w:line="276" w:lineRule="auto"/>
      </w:pPr>
      <w:r w:rsidRPr="00B16712">
        <w:t>Zeitmanagement bei parallelen Projekten</w:t>
      </w:r>
    </w:p>
    <w:p w:rsidR="00B16712" w:rsidRPr="00B16712" w:rsidRDefault="00B16712" w:rsidP="00130BE2">
      <w:pPr>
        <w:pStyle w:val="berschrift2"/>
      </w:pPr>
      <w:r w:rsidRPr="00B16712">
        <w:t>Feedback von Dozenten und Vorgesetzten:</w:t>
      </w:r>
    </w:p>
    <w:p w:rsidR="00B16712" w:rsidRPr="00B16712" w:rsidRDefault="00B16712" w:rsidP="00130BE2">
      <w:pPr>
        <w:numPr>
          <w:ilvl w:val="0"/>
          <w:numId w:val="20"/>
        </w:numPr>
        <w:spacing w:line="276" w:lineRule="auto"/>
      </w:pPr>
      <w:r w:rsidRPr="00B16712">
        <w:t>"Anna hat ein besonderes Gespür für Sprache und Kommunikation."</w:t>
      </w:r>
    </w:p>
    <w:p w:rsidR="00B16712" w:rsidRPr="00B16712" w:rsidRDefault="00B16712" w:rsidP="00130BE2">
      <w:pPr>
        <w:numPr>
          <w:ilvl w:val="0"/>
          <w:numId w:val="20"/>
        </w:numPr>
        <w:spacing w:line="276" w:lineRule="auto"/>
      </w:pPr>
      <w:r w:rsidRPr="00B16712">
        <w:t>"Zuverlässig und gründlich, könnte aber manchmal mutiger bei eigenen Ideen sein."</w:t>
      </w:r>
    </w:p>
    <w:p w:rsidR="00B16712" w:rsidRPr="00B16712" w:rsidRDefault="00B16712" w:rsidP="00130BE2">
      <w:pPr>
        <w:numPr>
          <w:ilvl w:val="0"/>
          <w:numId w:val="20"/>
        </w:numPr>
        <w:spacing w:line="276" w:lineRule="auto"/>
      </w:pPr>
      <w:r w:rsidRPr="00B16712">
        <w:t>"Sehr gute Team-</w:t>
      </w:r>
      <w:proofErr w:type="spellStart"/>
      <w:r w:rsidRPr="00B16712">
        <w:t>Playerin</w:t>
      </w:r>
      <w:proofErr w:type="spellEnd"/>
      <w:r w:rsidRPr="00B16712">
        <w:t>, die andere einbezieht und motiviert."</w:t>
      </w:r>
    </w:p>
    <w:p w:rsidR="00B16712" w:rsidRPr="00B16712" w:rsidRDefault="00B16712" w:rsidP="00130BE2">
      <w:pPr>
        <w:numPr>
          <w:ilvl w:val="0"/>
          <w:numId w:val="20"/>
        </w:numPr>
        <w:spacing w:line="276" w:lineRule="auto"/>
      </w:pPr>
      <w:r w:rsidRPr="00B16712">
        <w:t>"Hervorragende Fähigkeit, literarische Inhalte zugänglich zu machen."</w:t>
      </w:r>
    </w:p>
    <w:p w:rsidR="00B16712" w:rsidRPr="00B16712" w:rsidRDefault="00B16712" w:rsidP="00130BE2">
      <w:pPr>
        <w:pStyle w:val="berschrift1"/>
      </w:pPr>
      <w:r w:rsidRPr="00B16712">
        <w:t>Berufliche Ziele &amp; Konkrete Bewerbungssituation</w:t>
      </w:r>
    </w:p>
    <w:p w:rsidR="00B16712" w:rsidRPr="00B16712" w:rsidRDefault="00B16712" w:rsidP="00130BE2">
      <w:pPr>
        <w:pStyle w:val="berschrift2"/>
      </w:pPr>
      <w:r w:rsidRPr="00B16712">
        <w:t>Kurzfristige Ziele (1-2 Jahre):</w:t>
      </w:r>
    </w:p>
    <w:p w:rsidR="00B16712" w:rsidRPr="00B16712" w:rsidRDefault="00B16712" w:rsidP="00130BE2">
      <w:pPr>
        <w:numPr>
          <w:ilvl w:val="0"/>
          <w:numId w:val="21"/>
        </w:numPr>
        <w:spacing w:line="276" w:lineRule="auto"/>
      </w:pPr>
      <w:r w:rsidRPr="00B16712">
        <w:t>Einstieg in den Verlagsbereich oder Kulturmanagement</w:t>
      </w:r>
    </w:p>
    <w:p w:rsidR="00B16712" w:rsidRPr="00B16712" w:rsidRDefault="00B16712" w:rsidP="00130BE2">
      <w:pPr>
        <w:numPr>
          <w:ilvl w:val="0"/>
          <w:numId w:val="21"/>
        </w:numPr>
        <w:spacing w:line="276" w:lineRule="auto"/>
      </w:pPr>
      <w:r w:rsidRPr="00B16712">
        <w:t>Spezialisierung auf digitale Literaturvermittlung</w:t>
      </w:r>
    </w:p>
    <w:p w:rsidR="00B16712" w:rsidRPr="00B16712" w:rsidRDefault="00B16712" w:rsidP="00130BE2">
      <w:pPr>
        <w:numPr>
          <w:ilvl w:val="0"/>
          <w:numId w:val="21"/>
        </w:numPr>
        <w:spacing w:line="276" w:lineRule="auto"/>
      </w:pPr>
      <w:r w:rsidRPr="00B16712">
        <w:t>Aufbau praktischer Projektmanagement-Erfahrung</w:t>
      </w:r>
    </w:p>
    <w:p w:rsidR="00B16712" w:rsidRPr="00B16712" w:rsidRDefault="00B16712" w:rsidP="00130BE2">
      <w:pPr>
        <w:pStyle w:val="berschrift2"/>
      </w:pPr>
      <w:r w:rsidRPr="00B16712">
        <w:t>Mittelfristige Ziele (3-5 Jahre):</w:t>
      </w:r>
    </w:p>
    <w:p w:rsidR="00B16712" w:rsidRPr="00B16712" w:rsidRDefault="00B16712" w:rsidP="00130BE2">
      <w:pPr>
        <w:numPr>
          <w:ilvl w:val="0"/>
          <w:numId w:val="22"/>
        </w:numPr>
        <w:spacing w:line="276" w:lineRule="auto"/>
      </w:pPr>
      <w:r w:rsidRPr="00B16712">
        <w:t>Aufbau von Expertise im Bereich Digital Publishing</w:t>
      </w:r>
    </w:p>
    <w:p w:rsidR="00B16712" w:rsidRPr="00B16712" w:rsidRDefault="00B16712" w:rsidP="00130BE2">
      <w:pPr>
        <w:numPr>
          <w:ilvl w:val="0"/>
          <w:numId w:val="22"/>
        </w:numPr>
        <w:spacing w:line="276" w:lineRule="auto"/>
      </w:pPr>
      <w:r w:rsidRPr="00B16712">
        <w:t>Möglicher Master in Publishing oder Kulturmanagement</w:t>
      </w:r>
    </w:p>
    <w:p w:rsidR="00B16712" w:rsidRPr="00B16712" w:rsidRDefault="00B16712" w:rsidP="00130BE2">
      <w:pPr>
        <w:numPr>
          <w:ilvl w:val="0"/>
          <w:numId w:val="22"/>
        </w:numPr>
        <w:spacing w:line="276" w:lineRule="auto"/>
      </w:pPr>
      <w:r w:rsidRPr="00B16712">
        <w:t xml:space="preserve">Verantwortungsposition im Bereich </w:t>
      </w:r>
      <w:proofErr w:type="spellStart"/>
      <w:r w:rsidRPr="00B16712">
        <w:t>Social</w:t>
      </w:r>
      <w:proofErr w:type="spellEnd"/>
      <w:r w:rsidRPr="00B16712">
        <w:t xml:space="preserve"> Media/Community Management</w:t>
      </w:r>
    </w:p>
    <w:p w:rsidR="00B16712" w:rsidRPr="00B16712" w:rsidRDefault="00B16712" w:rsidP="00130BE2">
      <w:pPr>
        <w:pStyle w:val="berschrift2"/>
      </w:pPr>
      <w:r w:rsidRPr="00B16712">
        <w:t>Langfristige Vision:</w:t>
      </w:r>
    </w:p>
    <w:p w:rsidR="00B16712" w:rsidRPr="00B16712" w:rsidRDefault="00B16712" w:rsidP="00130BE2">
      <w:pPr>
        <w:numPr>
          <w:ilvl w:val="0"/>
          <w:numId w:val="23"/>
        </w:numPr>
        <w:spacing w:line="276" w:lineRule="auto"/>
      </w:pPr>
      <w:r w:rsidRPr="00B16712">
        <w:t>Brückenbau zwischen traditionellem Verlagswesen und digitaler Literaturvermittlung</w:t>
      </w:r>
    </w:p>
    <w:p w:rsidR="00B16712" w:rsidRPr="00B16712" w:rsidRDefault="00B16712" w:rsidP="00130BE2">
      <w:pPr>
        <w:numPr>
          <w:ilvl w:val="0"/>
          <w:numId w:val="23"/>
        </w:numPr>
        <w:spacing w:line="276" w:lineRule="auto"/>
      </w:pPr>
      <w:r w:rsidRPr="00B16712">
        <w:t>Eventuell eigenes Projekt/Unternehmen im Bereich digitales Storytelling</w:t>
      </w:r>
    </w:p>
    <w:p w:rsidR="00B16712" w:rsidRPr="00B16712" w:rsidRDefault="00B16712" w:rsidP="00130BE2">
      <w:pPr>
        <w:pStyle w:val="berschrift2"/>
      </w:pPr>
      <w:r w:rsidRPr="00B16712">
        <w:t>Aktuelle Bewerbungssituation:</w:t>
      </w:r>
    </w:p>
    <w:p w:rsidR="00B16712" w:rsidRPr="00B16712" w:rsidRDefault="00B16712" w:rsidP="00130BE2">
      <w:pPr>
        <w:numPr>
          <w:ilvl w:val="0"/>
          <w:numId w:val="24"/>
        </w:numPr>
        <w:spacing w:line="276" w:lineRule="auto"/>
      </w:pPr>
      <w:r w:rsidRPr="00B16712">
        <w:t>Sucht Junior-Positionen im Verlagswesen und Literaturmanagement</w:t>
      </w:r>
    </w:p>
    <w:p w:rsidR="00B16712" w:rsidRPr="00B16712" w:rsidRDefault="00B16712" w:rsidP="00130BE2">
      <w:pPr>
        <w:numPr>
          <w:ilvl w:val="0"/>
          <w:numId w:val="24"/>
        </w:numPr>
        <w:spacing w:line="276" w:lineRule="auto"/>
      </w:pPr>
      <w:r w:rsidRPr="00B16712">
        <w:t>Fokus auf Stellen mit digitalem Schwerpunkt</w:t>
      </w:r>
    </w:p>
    <w:p w:rsidR="00B16712" w:rsidRPr="00B16712" w:rsidRDefault="00B16712" w:rsidP="00130BE2">
      <w:pPr>
        <w:numPr>
          <w:ilvl w:val="0"/>
          <w:numId w:val="24"/>
        </w:numPr>
        <w:spacing w:line="276" w:lineRule="auto"/>
      </w:pPr>
      <w:r w:rsidRPr="00B16712">
        <w:t>Geografisch: Hamburg primär, Berlin/München sekundär</w:t>
      </w:r>
    </w:p>
    <w:p w:rsidR="00B16712" w:rsidRPr="00B16712" w:rsidRDefault="00B16712" w:rsidP="00130BE2">
      <w:pPr>
        <w:numPr>
          <w:ilvl w:val="0"/>
          <w:numId w:val="24"/>
        </w:numPr>
        <w:spacing w:line="276" w:lineRule="auto"/>
      </w:pPr>
      <w:r w:rsidRPr="00B16712">
        <w:t>Zeitrahmen: Verfügbar ab Juli 2024 (nach Bachelorabschluss)</w:t>
      </w:r>
    </w:p>
    <w:p w:rsidR="00B16712" w:rsidRPr="00B16712" w:rsidRDefault="00B16712" w:rsidP="00130BE2">
      <w:pPr>
        <w:pStyle w:val="berschrift2"/>
      </w:pPr>
      <w:r w:rsidRPr="00B16712">
        <w:t>Konkrete Stelleninteressen:</w:t>
      </w:r>
    </w:p>
    <w:p w:rsidR="00B16712" w:rsidRPr="00B16712" w:rsidRDefault="00B16712" w:rsidP="00130BE2">
      <w:pPr>
        <w:numPr>
          <w:ilvl w:val="0"/>
          <w:numId w:val="25"/>
        </w:numPr>
        <w:spacing w:line="276" w:lineRule="auto"/>
      </w:pPr>
      <w:r w:rsidRPr="00B16712">
        <w:t>Junior Online Marketing Manager bei Rowohlt Verlag (Hamburg)</w:t>
      </w:r>
    </w:p>
    <w:p w:rsidR="00B16712" w:rsidRPr="00B16712" w:rsidRDefault="00B16712" w:rsidP="00130BE2">
      <w:pPr>
        <w:numPr>
          <w:ilvl w:val="0"/>
          <w:numId w:val="25"/>
        </w:numPr>
        <w:spacing w:line="276" w:lineRule="auto"/>
      </w:pPr>
      <w:r w:rsidRPr="00B16712">
        <w:t>Volontariat Programmbereich Jugendbuch bei Carlsen Verlag</w:t>
      </w:r>
    </w:p>
    <w:p w:rsidR="00B16712" w:rsidRPr="00B16712" w:rsidRDefault="00B16712" w:rsidP="00130BE2">
      <w:pPr>
        <w:numPr>
          <w:ilvl w:val="0"/>
          <w:numId w:val="25"/>
        </w:numPr>
        <w:spacing w:line="276" w:lineRule="auto"/>
      </w:pPr>
      <w:proofErr w:type="spellStart"/>
      <w:r w:rsidRPr="00B16712">
        <w:lastRenderedPageBreak/>
        <w:t>Social</w:t>
      </w:r>
      <w:proofErr w:type="spellEnd"/>
      <w:r w:rsidRPr="00B16712">
        <w:t xml:space="preserve"> Media Assistenz bei Literaturhaus München</w:t>
      </w:r>
    </w:p>
    <w:p w:rsidR="00B16712" w:rsidRPr="00B16712" w:rsidRDefault="00B16712" w:rsidP="00130BE2">
      <w:pPr>
        <w:numPr>
          <w:ilvl w:val="0"/>
          <w:numId w:val="25"/>
        </w:numPr>
        <w:spacing w:line="276" w:lineRule="auto"/>
      </w:pPr>
      <w:r w:rsidRPr="00B16712">
        <w:t>Junior Project Manager Digital Content bei Fischer Verlag</w:t>
      </w:r>
    </w:p>
    <w:p w:rsidR="00B16712" w:rsidRPr="00B16712" w:rsidRDefault="00B16712" w:rsidP="00130BE2">
      <w:pPr>
        <w:numPr>
          <w:ilvl w:val="0"/>
          <w:numId w:val="25"/>
        </w:numPr>
        <w:spacing w:line="276" w:lineRule="auto"/>
      </w:pPr>
      <w:r w:rsidRPr="00B16712">
        <w:t xml:space="preserve">Community Management bei Online-Literaturplattform </w:t>
      </w:r>
      <w:proofErr w:type="spellStart"/>
      <w:r w:rsidRPr="00B16712">
        <w:t>LovelyBooks</w:t>
      </w:r>
      <w:proofErr w:type="spellEnd"/>
    </w:p>
    <w:p w:rsidR="00B16712" w:rsidRPr="00B16712" w:rsidRDefault="00B16712" w:rsidP="00130BE2">
      <w:pPr>
        <w:pStyle w:val="berschrift2"/>
      </w:pPr>
      <w:r w:rsidRPr="00B16712">
        <w:t>Bewerbungsherausforderungen:</w:t>
      </w:r>
    </w:p>
    <w:p w:rsidR="00B16712" w:rsidRPr="00B16712" w:rsidRDefault="00B16712" w:rsidP="00130BE2">
      <w:pPr>
        <w:numPr>
          <w:ilvl w:val="0"/>
          <w:numId w:val="26"/>
        </w:numPr>
        <w:spacing w:line="276" w:lineRule="auto"/>
      </w:pPr>
      <w:r w:rsidRPr="00B16712">
        <w:t>Übersetzung der akademischen Erfahrung in beruflich relevante Skills</w:t>
      </w:r>
    </w:p>
    <w:p w:rsidR="00B16712" w:rsidRPr="00B16712" w:rsidRDefault="00B16712" w:rsidP="00130BE2">
      <w:pPr>
        <w:numPr>
          <w:ilvl w:val="0"/>
          <w:numId w:val="26"/>
        </w:numPr>
        <w:spacing w:line="276" w:lineRule="auto"/>
      </w:pPr>
      <w:r w:rsidRPr="00B16712">
        <w:t>Positionierung als Digital Native mit Wertschätzung für traditionelle Literaturformen</w:t>
      </w:r>
    </w:p>
    <w:p w:rsidR="00B16712" w:rsidRPr="00B16712" w:rsidRDefault="00B16712" w:rsidP="00130BE2">
      <w:pPr>
        <w:numPr>
          <w:ilvl w:val="0"/>
          <w:numId w:val="26"/>
        </w:numPr>
        <w:spacing w:line="276" w:lineRule="auto"/>
      </w:pPr>
      <w:r w:rsidRPr="00B16712">
        <w:t>Darstellung der Transferleistung vom Studium zur Berufspraxis</w:t>
      </w:r>
    </w:p>
    <w:p w:rsidR="00B16712" w:rsidRPr="00B16712" w:rsidRDefault="00B16712" w:rsidP="00130BE2">
      <w:pPr>
        <w:numPr>
          <w:ilvl w:val="0"/>
          <w:numId w:val="26"/>
        </w:numPr>
        <w:spacing w:line="276" w:lineRule="auto"/>
      </w:pPr>
      <w:r w:rsidRPr="00B16712">
        <w:t>Kompensation fehlender Vollzeit-Berufserfahrung</w:t>
      </w:r>
    </w:p>
    <w:p w:rsidR="00B16712" w:rsidRPr="00B16712" w:rsidRDefault="00B16712" w:rsidP="00130BE2">
      <w:pPr>
        <w:pStyle w:val="berschrift1"/>
      </w:pPr>
      <w:r w:rsidRPr="00B16712">
        <w:t>Persönliche Motivation &amp; Werte</w:t>
      </w:r>
    </w:p>
    <w:p w:rsidR="00B16712" w:rsidRPr="00B16712" w:rsidRDefault="00B16712" w:rsidP="00130BE2">
      <w:pPr>
        <w:pStyle w:val="berschrift2"/>
      </w:pPr>
      <w:r w:rsidRPr="00B16712">
        <w:t>Antreibende Faktoren:</w:t>
      </w:r>
    </w:p>
    <w:p w:rsidR="00B16712" w:rsidRPr="00B16712" w:rsidRDefault="00B16712" w:rsidP="00130BE2">
      <w:pPr>
        <w:numPr>
          <w:ilvl w:val="0"/>
          <w:numId w:val="27"/>
        </w:numPr>
        <w:spacing w:line="276" w:lineRule="auto"/>
      </w:pPr>
      <w:r w:rsidRPr="00B16712">
        <w:t>Literatur als Brücke zwischen Menschen und Kulturen</w:t>
      </w:r>
    </w:p>
    <w:p w:rsidR="00B16712" w:rsidRPr="00B16712" w:rsidRDefault="00B16712" w:rsidP="00130BE2">
      <w:pPr>
        <w:numPr>
          <w:ilvl w:val="0"/>
          <w:numId w:val="27"/>
        </w:numPr>
        <w:spacing w:line="276" w:lineRule="auto"/>
      </w:pPr>
      <w:r w:rsidRPr="00B16712">
        <w:t>Demokratisierung von Literaturzugang durch digitale Formate</w:t>
      </w:r>
    </w:p>
    <w:p w:rsidR="00B16712" w:rsidRPr="00B16712" w:rsidRDefault="00B16712" w:rsidP="00130BE2">
      <w:pPr>
        <w:numPr>
          <w:ilvl w:val="0"/>
          <w:numId w:val="27"/>
        </w:numPr>
        <w:spacing w:line="276" w:lineRule="auto"/>
      </w:pPr>
      <w:r w:rsidRPr="00B16712">
        <w:t>Verbindung von klassischer Literaturvermittlung mit zeitgemäßen Kommunikationsformen</w:t>
      </w:r>
    </w:p>
    <w:p w:rsidR="00B16712" w:rsidRPr="00B16712" w:rsidRDefault="00B16712" w:rsidP="00130BE2">
      <w:pPr>
        <w:numPr>
          <w:ilvl w:val="0"/>
          <w:numId w:val="27"/>
        </w:numPr>
        <w:spacing w:line="276" w:lineRule="auto"/>
      </w:pPr>
      <w:r w:rsidRPr="00B16712">
        <w:t>Förderung von Diversität und neuen Stimmen in der Literaturlandschaft</w:t>
      </w:r>
    </w:p>
    <w:p w:rsidR="00B16712" w:rsidRPr="00B16712" w:rsidRDefault="00B16712" w:rsidP="00130BE2">
      <w:pPr>
        <w:pStyle w:val="berschrift2"/>
      </w:pPr>
      <w:r w:rsidRPr="00B16712">
        <w:t>Wertvorstellungen:</w:t>
      </w:r>
    </w:p>
    <w:p w:rsidR="00B16712" w:rsidRPr="00B16712" w:rsidRDefault="00B16712" w:rsidP="00130BE2">
      <w:pPr>
        <w:numPr>
          <w:ilvl w:val="0"/>
          <w:numId w:val="28"/>
        </w:numPr>
        <w:spacing w:line="276" w:lineRule="auto"/>
      </w:pPr>
      <w:r w:rsidRPr="00B16712">
        <w:t>Qualität vor Quantität (auch bei digitalen Inhalten)</w:t>
      </w:r>
    </w:p>
    <w:p w:rsidR="00B16712" w:rsidRPr="00B16712" w:rsidRDefault="00B16712" w:rsidP="00130BE2">
      <w:pPr>
        <w:numPr>
          <w:ilvl w:val="0"/>
          <w:numId w:val="28"/>
        </w:numPr>
        <w:spacing w:line="276" w:lineRule="auto"/>
      </w:pPr>
      <w:r w:rsidRPr="00B16712">
        <w:t>Authentizität in der Kommunikation</w:t>
      </w:r>
    </w:p>
    <w:p w:rsidR="00B16712" w:rsidRPr="00B16712" w:rsidRDefault="00B16712" w:rsidP="00130BE2">
      <w:pPr>
        <w:numPr>
          <w:ilvl w:val="0"/>
          <w:numId w:val="28"/>
        </w:numPr>
        <w:spacing w:line="276" w:lineRule="auto"/>
      </w:pPr>
      <w:r w:rsidRPr="00B16712">
        <w:t>Zugänglichkeit von Kultur für unterschiedliche Zielgruppen</w:t>
      </w:r>
    </w:p>
    <w:p w:rsidR="00B16712" w:rsidRPr="00B16712" w:rsidRDefault="00B16712" w:rsidP="00130BE2">
      <w:pPr>
        <w:numPr>
          <w:ilvl w:val="0"/>
          <w:numId w:val="28"/>
        </w:numPr>
        <w:spacing w:line="276" w:lineRule="auto"/>
      </w:pPr>
      <w:r w:rsidRPr="00B16712">
        <w:t>Nachhaltigkeit in der Kulturarbeit</w:t>
      </w:r>
    </w:p>
    <w:p w:rsidR="00B16712" w:rsidRPr="00B16712" w:rsidRDefault="00B16712" w:rsidP="00130BE2">
      <w:pPr>
        <w:numPr>
          <w:ilvl w:val="0"/>
          <w:numId w:val="28"/>
        </w:numPr>
        <w:spacing w:line="276" w:lineRule="auto"/>
      </w:pPr>
      <w:r w:rsidRPr="00B16712">
        <w:t>Work-Life-Balance bei kreativer Arbeit</w:t>
      </w:r>
    </w:p>
    <w:p w:rsidR="00B16712" w:rsidRPr="00B16712" w:rsidRDefault="00B16712" w:rsidP="00130BE2">
      <w:pPr>
        <w:pStyle w:val="berschrift2"/>
      </w:pPr>
      <w:r w:rsidRPr="00B16712">
        <w:t>Arbeitskultur-Präferenzen:</w:t>
      </w:r>
    </w:p>
    <w:p w:rsidR="00B16712" w:rsidRPr="00B16712" w:rsidRDefault="00B16712" w:rsidP="00130BE2">
      <w:pPr>
        <w:numPr>
          <w:ilvl w:val="0"/>
          <w:numId w:val="29"/>
        </w:numPr>
        <w:spacing w:line="276" w:lineRule="auto"/>
      </w:pPr>
      <w:r w:rsidRPr="00B16712">
        <w:t>Kollaboratives, kreatives Arbeitsumfeld</w:t>
      </w:r>
    </w:p>
    <w:p w:rsidR="00B16712" w:rsidRPr="00B16712" w:rsidRDefault="00B16712" w:rsidP="00130BE2">
      <w:pPr>
        <w:numPr>
          <w:ilvl w:val="0"/>
          <w:numId w:val="29"/>
        </w:numPr>
        <w:spacing w:line="276" w:lineRule="auto"/>
      </w:pPr>
      <w:r w:rsidRPr="00B16712">
        <w:t>Flache Hierarchien, aber klare Zuständigkeiten</w:t>
      </w:r>
    </w:p>
    <w:p w:rsidR="00B16712" w:rsidRPr="00B16712" w:rsidRDefault="00B16712" w:rsidP="00130BE2">
      <w:pPr>
        <w:numPr>
          <w:ilvl w:val="0"/>
          <w:numId w:val="29"/>
        </w:numPr>
        <w:spacing w:line="276" w:lineRule="auto"/>
      </w:pPr>
      <w:r w:rsidRPr="00B16712">
        <w:t>Mischung aus strukturierten Prozessen und kreativen Freiräumen</w:t>
      </w:r>
    </w:p>
    <w:p w:rsidR="00B16712" w:rsidRPr="00B16712" w:rsidRDefault="00B16712" w:rsidP="00130BE2">
      <w:pPr>
        <w:numPr>
          <w:ilvl w:val="0"/>
          <w:numId w:val="29"/>
        </w:numPr>
        <w:spacing w:line="276" w:lineRule="auto"/>
      </w:pPr>
      <w:r w:rsidRPr="00B16712">
        <w:t>Wertschätzung für innovative Ideen</w:t>
      </w:r>
    </w:p>
    <w:p w:rsidR="00B16712" w:rsidRPr="00B16712" w:rsidRDefault="00B16712" w:rsidP="00130BE2">
      <w:pPr>
        <w:numPr>
          <w:ilvl w:val="0"/>
          <w:numId w:val="29"/>
        </w:numPr>
        <w:spacing w:line="276" w:lineRule="auto"/>
      </w:pPr>
      <w:r w:rsidRPr="00B16712">
        <w:t>Entwicklungsmöglichkeiten und Feedback-Kultur</w:t>
      </w:r>
    </w:p>
    <w:p w:rsidR="00A84EF2" w:rsidRPr="00A84EF2" w:rsidRDefault="00A84EF2" w:rsidP="00B16712"/>
    <w:sectPr w:rsidR="00A84EF2" w:rsidRPr="00A84EF2" w:rsidSect="006A4826">
      <w:headerReference w:type="default" r:id="rId7"/>
      <w:pgSz w:w="11906" w:h="16838" w:code="9"/>
      <w:pgMar w:top="1418" w:right="198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109" w:rsidRDefault="00997109" w:rsidP="00617574">
      <w:pPr>
        <w:spacing w:line="240" w:lineRule="auto"/>
      </w:pPr>
      <w:r>
        <w:separator/>
      </w:r>
    </w:p>
  </w:endnote>
  <w:endnote w:type="continuationSeparator" w:id="0">
    <w:p w:rsidR="00997109" w:rsidRDefault="00997109" w:rsidP="00617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109" w:rsidRDefault="00997109" w:rsidP="00617574">
      <w:pPr>
        <w:spacing w:line="240" w:lineRule="auto"/>
      </w:pPr>
      <w:r>
        <w:separator/>
      </w:r>
    </w:p>
  </w:footnote>
  <w:footnote w:type="continuationSeparator" w:id="0">
    <w:p w:rsidR="00997109" w:rsidRDefault="00997109" w:rsidP="006175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8458310"/>
      <w:docPartObj>
        <w:docPartGallery w:val="Page Numbers (Top of Page)"/>
        <w:docPartUnique/>
      </w:docPartObj>
    </w:sdtPr>
    <w:sdtEndPr/>
    <w:sdtContent>
      <w:p w:rsidR="0024030E" w:rsidRDefault="0024030E" w:rsidP="0024030E">
        <w:pPr>
          <w:pStyle w:val="HAFuno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4030E" w:rsidRDefault="0024030E" w:rsidP="0024030E">
    <w:pPr>
      <w:pStyle w:val="HAFuno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F2C"/>
    <w:multiLevelType w:val="multilevel"/>
    <w:tmpl w:val="C9D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5C44"/>
    <w:multiLevelType w:val="multilevel"/>
    <w:tmpl w:val="BEAA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F5D9A"/>
    <w:multiLevelType w:val="multilevel"/>
    <w:tmpl w:val="4840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56D3F"/>
    <w:multiLevelType w:val="multilevel"/>
    <w:tmpl w:val="C240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D5928"/>
    <w:multiLevelType w:val="multilevel"/>
    <w:tmpl w:val="417C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353C6"/>
    <w:multiLevelType w:val="multilevel"/>
    <w:tmpl w:val="1596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93D58"/>
    <w:multiLevelType w:val="multilevel"/>
    <w:tmpl w:val="2BD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51B3D"/>
    <w:multiLevelType w:val="multilevel"/>
    <w:tmpl w:val="6038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50EA7"/>
    <w:multiLevelType w:val="multilevel"/>
    <w:tmpl w:val="B6EC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67FAE"/>
    <w:multiLevelType w:val="multilevel"/>
    <w:tmpl w:val="28CC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E1827"/>
    <w:multiLevelType w:val="multilevel"/>
    <w:tmpl w:val="7E40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F13E0"/>
    <w:multiLevelType w:val="multilevel"/>
    <w:tmpl w:val="7EA2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115A4"/>
    <w:multiLevelType w:val="multilevel"/>
    <w:tmpl w:val="E87E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D46CF"/>
    <w:multiLevelType w:val="multilevel"/>
    <w:tmpl w:val="499A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B1AA4"/>
    <w:multiLevelType w:val="multilevel"/>
    <w:tmpl w:val="6A2A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C4307"/>
    <w:multiLevelType w:val="multilevel"/>
    <w:tmpl w:val="25AA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E77E4"/>
    <w:multiLevelType w:val="multilevel"/>
    <w:tmpl w:val="55CC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A09B3"/>
    <w:multiLevelType w:val="multilevel"/>
    <w:tmpl w:val="91AE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1E5FF4"/>
    <w:multiLevelType w:val="multilevel"/>
    <w:tmpl w:val="E0A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72A20"/>
    <w:multiLevelType w:val="multilevel"/>
    <w:tmpl w:val="8EDE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3691B"/>
    <w:multiLevelType w:val="multilevel"/>
    <w:tmpl w:val="F990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7151B"/>
    <w:multiLevelType w:val="multilevel"/>
    <w:tmpl w:val="CEFE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60DC2"/>
    <w:multiLevelType w:val="multilevel"/>
    <w:tmpl w:val="F696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55EEB"/>
    <w:multiLevelType w:val="multilevel"/>
    <w:tmpl w:val="51AA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D61DD8"/>
    <w:multiLevelType w:val="multilevel"/>
    <w:tmpl w:val="2C6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AB0D77"/>
    <w:multiLevelType w:val="multilevel"/>
    <w:tmpl w:val="8774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3807E1"/>
    <w:multiLevelType w:val="multilevel"/>
    <w:tmpl w:val="CF82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6272BA"/>
    <w:multiLevelType w:val="multilevel"/>
    <w:tmpl w:val="352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6D731F"/>
    <w:multiLevelType w:val="multilevel"/>
    <w:tmpl w:val="883E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28"/>
  </w:num>
  <w:num w:numId="4">
    <w:abstractNumId w:val="19"/>
  </w:num>
  <w:num w:numId="5">
    <w:abstractNumId w:val="21"/>
  </w:num>
  <w:num w:numId="6">
    <w:abstractNumId w:val="10"/>
  </w:num>
  <w:num w:numId="7">
    <w:abstractNumId w:val="1"/>
  </w:num>
  <w:num w:numId="8">
    <w:abstractNumId w:val="25"/>
  </w:num>
  <w:num w:numId="9">
    <w:abstractNumId w:val="11"/>
  </w:num>
  <w:num w:numId="10">
    <w:abstractNumId w:val="17"/>
  </w:num>
  <w:num w:numId="11">
    <w:abstractNumId w:val="0"/>
  </w:num>
  <w:num w:numId="12">
    <w:abstractNumId w:val="2"/>
  </w:num>
  <w:num w:numId="13">
    <w:abstractNumId w:val="22"/>
  </w:num>
  <w:num w:numId="14">
    <w:abstractNumId w:val="15"/>
  </w:num>
  <w:num w:numId="15">
    <w:abstractNumId w:val="8"/>
  </w:num>
  <w:num w:numId="16">
    <w:abstractNumId w:val="9"/>
  </w:num>
  <w:num w:numId="17">
    <w:abstractNumId w:val="4"/>
  </w:num>
  <w:num w:numId="18">
    <w:abstractNumId w:val="24"/>
  </w:num>
  <w:num w:numId="19">
    <w:abstractNumId w:val="26"/>
  </w:num>
  <w:num w:numId="20">
    <w:abstractNumId w:val="16"/>
  </w:num>
  <w:num w:numId="21">
    <w:abstractNumId w:val="6"/>
  </w:num>
  <w:num w:numId="22">
    <w:abstractNumId w:val="20"/>
  </w:num>
  <w:num w:numId="23">
    <w:abstractNumId w:val="7"/>
  </w:num>
  <w:num w:numId="24">
    <w:abstractNumId w:val="5"/>
  </w:num>
  <w:num w:numId="25">
    <w:abstractNumId w:val="3"/>
  </w:num>
  <w:num w:numId="26">
    <w:abstractNumId w:val="14"/>
  </w:num>
  <w:num w:numId="27">
    <w:abstractNumId w:val="18"/>
  </w:num>
  <w:num w:numId="28">
    <w:abstractNumId w:val="27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F2"/>
    <w:rsid w:val="00003D3E"/>
    <w:rsid w:val="00016073"/>
    <w:rsid w:val="00020893"/>
    <w:rsid w:val="00023F6E"/>
    <w:rsid w:val="000558E0"/>
    <w:rsid w:val="000723EA"/>
    <w:rsid w:val="000974E5"/>
    <w:rsid w:val="000A4EDB"/>
    <w:rsid w:val="000D0EC8"/>
    <w:rsid w:val="000D7E9D"/>
    <w:rsid w:val="000E189F"/>
    <w:rsid w:val="000F3747"/>
    <w:rsid w:val="000F4C25"/>
    <w:rsid w:val="00125E10"/>
    <w:rsid w:val="001272B8"/>
    <w:rsid w:val="00130BE2"/>
    <w:rsid w:val="00137BBC"/>
    <w:rsid w:val="001754CB"/>
    <w:rsid w:val="00184E27"/>
    <w:rsid w:val="00192B2C"/>
    <w:rsid w:val="00195897"/>
    <w:rsid w:val="0019795F"/>
    <w:rsid w:val="001A378D"/>
    <w:rsid w:val="001B0FB7"/>
    <w:rsid w:val="001D12AE"/>
    <w:rsid w:val="001E67FA"/>
    <w:rsid w:val="00202485"/>
    <w:rsid w:val="002045EE"/>
    <w:rsid w:val="00211732"/>
    <w:rsid w:val="00223E47"/>
    <w:rsid w:val="002322AC"/>
    <w:rsid w:val="00234A2D"/>
    <w:rsid w:val="0024030E"/>
    <w:rsid w:val="00245CD8"/>
    <w:rsid w:val="002673ED"/>
    <w:rsid w:val="002D000E"/>
    <w:rsid w:val="002F3720"/>
    <w:rsid w:val="002F4232"/>
    <w:rsid w:val="002F460B"/>
    <w:rsid w:val="00305603"/>
    <w:rsid w:val="003100CB"/>
    <w:rsid w:val="003460CC"/>
    <w:rsid w:val="003518DA"/>
    <w:rsid w:val="00370FC8"/>
    <w:rsid w:val="00392547"/>
    <w:rsid w:val="003B13CA"/>
    <w:rsid w:val="00405142"/>
    <w:rsid w:val="004077BF"/>
    <w:rsid w:val="0042141F"/>
    <w:rsid w:val="00427752"/>
    <w:rsid w:val="00427B99"/>
    <w:rsid w:val="0045567B"/>
    <w:rsid w:val="00460B5D"/>
    <w:rsid w:val="00487DC8"/>
    <w:rsid w:val="004939B0"/>
    <w:rsid w:val="004A400C"/>
    <w:rsid w:val="004A53AD"/>
    <w:rsid w:val="004A63D3"/>
    <w:rsid w:val="004B1490"/>
    <w:rsid w:val="004C77EA"/>
    <w:rsid w:val="004D5A29"/>
    <w:rsid w:val="004E3827"/>
    <w:rsid w:val="004F132B"/>
    <w:rsid w:val="004F2C1A"/>
    <w:rsid w:val="004F4036"/>
    <w:rsid w:val="00503F21"/>
    <w:rsid w:val="0053340F"/>
    <w:rsid w:val="00552EEF"/>
    <w:rsid w:val="00577757"/>
    <w:rsid w:val="00581F4C"/>
    <w:rsid w:val="005A4757"/>
    <w:rsid w:val="005B181D"/>
    <w:rsid w:val="006106E9"/>
    <w:rsid w:val="00617574"/>
    <w:rsid w:val="006222BC"/>
    <w:rsid w:val="00633AF6"/>
    <w:rsid w:val="00645ADA"/>
    <w:rsid w:val="006553D7"/>
    <w:rsid w:val="00660056"/>
    <w:rsid w:val="00662F76"/>
    <w:rsid w:val="00663A72"/>
    <w:rsid w:val="00663FEB"/>
    <w:rsid w:val="00664F06"/>
    <w:rsid w:val="00666AD4"/>
    <w:rsid w:val="00682BF9"/>
    <w:rsid w:val="006A4826"/>
    <w:rsid w:val="006C73CF"/>
    <w:rsid w:val="006D70E1"/>
    <w:rsid w:val="006E76EA"/>
    <w:rsid w:val="006F0250"/>
    <w:rsid w:val="007176E6"/>
    <w:rsid w:val="00725432"/>
    <w:rsid w:val="00735A6D"/>
    <w:rsid w:val="007463D5"/>
    <w:rsid w:val="00746D14"/>
    <w:rsid w:val="007767E1"/>
    <w:rsid w:val="007A510F"/>
    <w:rsid w:val="007E165B"/>
    <w:rsid w:val="007E5E9C"/>
    <w:rsid w:val="00806308"/>
    <w:rsid w:val="00815124"/>
    <w:rsid w:val="0083317C"/>
    <w:rsid w:val="00850899"/>
    <w:rsid w:val="00865383"/>
    <w:rsid w:val="008B2958"/>
    <w:rsid w:val="009214E2"/>
    <w:rsid w:val="0092648D"/>
    <w:rsid w:val="009303D3"/>
    <w:rsid w:val="0093409B"/>
    <w:rsid w:val="009547B7"/>
    <w:rsid w:val="00954814"/>
    <w:rsid w:val="00957FED"/>
    <w:rsid w:val="00972396"/>
    <w:rsid w:val="00975016"/>
    <w:rsid w:val="00997109"/>
    <w:rsid w:val="009A15F0"/>
    <w:rsid w:val="009B5CFB"/>
    <w:rsid w:val="009F586A"/>
    <w:rsid w:val="00A10032"/>
    <w:rsid w:val="00A13253"/>
    <w:rsid w:val="00A24636"/>
    <w:rsid w:val="00A4494E"/>
    <w:rsid w:val="00A55733"/>
    <w:rsid w:val="00A710A1"/>
    <w:rsid w:val="00A76979"/>
    <w:rsid w:val="00A84404"/>
    <w:rsid w:val="00A84EF2"/>
    <w:rsid w:val="00A9446D"/>
    <w:rsid w:val="00AA618E"/>
    <w:rsid w:val="00AA704D"/>
    <w:rsid w:val="00AB1EA5"/>
    <w:rsid w:val="00AD0614"/>
    <w:rsid w:val="00AE4386"/>
    <w:rsid w:val="00AF2E1C"/>
    <w:rsid w:val="00B16712"/>
    <w:rsid w:val="00B26F67"/>
    <w:rsid w:val="00B432D7"/>
    <w:rsid w:val="00B456C6"/>
    <w:rsid w:val="00B92A4F"/>
    <w:rsid w:val="00B9628E"/>
    <w:rsid w:val="00BA0FAF"/>
    <w:rsid w:val="00BB5FB3"/>
    <w:rsid w:val="00BC3966"/>
    <w:rsid w:val="00BD574B"/>
    <w:rsid w:val="00BE490E"/>
    <w:rsid w:val="00BF4EF4"/>
    <w:rsid w:val="00BF537F"/>
    <w:rsid w:val="00C227E4"/>
    <w:rsid w:val="00C34341"/>
    <w:rsid w:val="00C50034"/>
    <w:rsid w:val="00C54A7D"/>
    <w:rsid w:val="00C55716"/>
    <w:rsid w:val="00C722AB"/>
    <w:rsid w:val="00C728DD"/>
    <w:rsid w:val="00C777BC"/>
    <w:rsid w:val="00CA2302"/>
    <w:rsid w:val="00CD014D"/>
    <w:rsid w:val="00CF32C6"/>
    <w:rsid w:val="00CF40A9"/>
    <w:rsid w:val="00D12791"/>
    <w:rsid w:val="00D3589C"/>
    <w:rsid w:val="00D36994"/>
    <w:rsid w:val="00D75D97"/>
    <w:rsid w:val="00D91B70"/>
    <w:rsid w:val="00DA3C6C"/>
    <w:rsid w:val="00DB313F"/>
    <w:rsid w:val="00DE15B2"/>
    <w:rsid w:val="00DF0D60"/>
    <w:rsid w:val="00DF54A8"/>
    <w:rsid w:val="00E127C7"/>
    <w:rsid w:val="00E20233"/>
    <w:rsid w:val="00E26545"/>
    <w:rsid w:val="00E26F50"/>
    <w:rsid w:val="00E42E7E"/>
    <w:rsid w:val="00E7266B"/>
    <w:rsid w:val="00E92006"/>
    <w:rsid w:val="00E95007"/>
    <w:rsid w:val="00EA3888"/>
    <w:rsid w:val="00EA5C7D"/>
    <w:rsid w:val="00EB216D"/>
    <w:rsid w:val="00EC14E3"/>
    <w:rsid w:val="00EC6CE6"/>
    <w:rsid w:val="00EE4722"/>
    <w:rsid w:val="00EE72F5"/>
    <w:rsid w:val="00EF1F0A"/>
    <w:rsid w:val="00EF2F63"/>
    <w:rsid w:val="00EF3CC8"/>
    <w:rsid w:val="00F0378B"/>
    <w:rsid w:val="00F102B9"/>
    <w:rsid w:val="00F1135D"/>
    <w:rsid w:val="00F145EF"/>
    <w:rsid w:val="00F1581B"/>
    <w:rsid w:val="00F24CBF"/>
    <w:rsid w:val="00F51B50"/>
    <w:rsid w:val="00F56D3D"/>
    <w:rsid w:val="00F61CB8"/>
    <w:rsid w:val="00F67223"/>
    <w:rsid w:val="00F70FAD"/>
    <w:rsid w:val="00F77020"/>
    <w:rsid w:val="00F7789E"/>
    <w:rsid w:val="00F80544"/>
    <w:rsid w:val="00FA2735"/>
    <w:rsid w:val="00FF3556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A62EF"/>
  <w15:chartTrackingRefBased/>
  <w15:docId w15:val="{F5324C6D-41FC-448F-BCA3-FBF1B74D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AA Hausarbeit"/>
    <w:qFormat/>
    <w:rsid w:val="0053340F"/>
    <w:pPr>
      <w:spacing w:after="0" w:line="360" w:lineRule="auto"/>
      <w:contextualSpacing/>
      <w:jc w:val="both"/>
    </w:pPr>
    <w:rPr>
      <w:rFonts w:eastAsiaTheme="minorHAnsi"/>
      <w:sz w:val="24"/>
      <w:lang w:eastAsia="en-US"/>
    </w:rPr>
  </w:style>
  <w:style w:type="paragraph" w:styleId="berschrift1">
    <w:name w:val="heading 1"/>
    <w:aliases w:val="Ü1"/>
    <w:basedOn w:val="Standard"/>
    <w:next w:val="Standard"/>
    <w:link w:val="berschrift1Zchn"/>
    <w:autoRedefine/>
    <w:uiPriority w:val="9"/>
    <w:qFormat/>
    <w:rsid w:val="000A4EDB"/>
    <w:pPr>
      <w:keepNext/>
      <w:keepLines/>
      <w:spacing w:before="240" w:after="180" w:line="240" w:lineRule="auto"/>
      <w:outlineLvl w:val="0"/>
    </w:pPr>
    <w:rPr>
      <w:rFonts w:eastAsiaTheme="majorEastAsia" w:cstheme="majorBidi"/>
      <w:b/>
      <w:color w:val="313C4E"/>
      <w:sz w:val="28"/>
      <w:szCs w:val="32"/>
    </w:rPr>
  </w:style>
  <w:style w:type="paragraph" w:styleId="berschrift2">
    <w:name w:val="heading 2"/>
    <w:aliases w:val="Ü2"/>
    <w:basedOn w:val="Standard"/>
    <w:next w:val="Standard"/>
    <w:link w:val="berschrift2Zchn"/>
    <w:autoRedefine/>
    <w:uiPriority w:val="9"/>
    <w:unhideWhenUsed/>
    <w:qFormat/>
    <w:rsid w:val="0024030E"/>
    <w:pPr>
      <w:keepNext/>
      <w:keepLines/>
      <w:outlineLvl w:val="1"/>
    </w:pPr>
    <w:rPr>
      <w:rFonts w:eastAsiaTheme="majorEastAsia" w:cstheme="majorBidi"/>
      <w:b/>
      <w:color w:val="313C4E"/>
      <w:szCs w:val="26"/>
    </w:rPr>
  </w:style>
  <w:style w:type="paragraph" w:styleId="berschrift3">
    <w:name w:val="heading 3"/>
    <w:aliases w:val="Ü3"/>
    <w:basedOn w:val="Standard"/>
    <w:next w:val="Standard"/>
    <w:link w:val="berschrift3Zchn"/>
    <w:autoRedefine/>
    <w:uiPriority w:val="9"/>
    <w:unhideWhenUsed/>
    <w:rsid w:val="000A4EDB"/>
    <w:pPr>
      <w:keepNext/>
      <w:keepLines/>
      <w:kinsoku w:val="0"/>
      <w:outlineLvl w:val="2"/>
    </w:pPr>
    <w:rPr>
      <w:rFonts w:eastAsiaTheme="majorEastAsia" w:cstheme="majorBidi"/>
      <w:color w:val="313C4E"/>
      <w:szCs w:val="24"/>
      <w:shd w:val="pct15" w:color="auto" w:fill="FFFFFF"/>
    </w:rPr>
  </w:style>
  <w:style w:type="paragraph" w:styleId="berschrift4">
    <w:name w:val="heading 4"/>
    <w:aliases w:val="Ü4"/>
    <w:basedOn w:val="Standard"/>
    <w:next w:val="Standard"/>
    <w:link w:val="berschrift4Zchn"/>
    <w:uiPriority w:val="9"/>
    <w:semiHidden/>
    <w:unhideWhenUsed/>
    <w:rsid w:val="00EC14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aliases w:val="Ü2 Zchn"/>
    <w:basedOn w:val="Absatz-Standardschriftart"/>
    <w:link w:val="berschrift2"/>
    <w:uiPriority w:val="9"/>
    <w:rsid w:val="0024030E"/>
    <w:rPr>
      <w:rFonts w:eastAsiaTheme="majorEastAsia" w:cstheme="majorBidi"/>
      <w:b/>
      <w:color w:val="313C4E"/>
      <w:sz w:val="24"/>
      <w:szCs w:val="26"/>
      <w:lang w:eastAsia="en-US"/>
    </w:rPr>
  </w:style>
  <w:style w:type="paragraph" w:customStyle="1" w:styleId="HAZitate">
    <w:name w:val="HA Zitate"/>
    <w:basedOn w:val="Standard"/>
    <w:autoRedefine/>
    <w:qFormat/>
    <w:rsid w:val="00581F4C"/>
    <w:pPr>
      <w:spacing w:after="240" w:line="240" w:lineRule="auto"/>
      <w:ind w:left="567" w:right="567"/>
    </w:pPr>
    <w:rPr>
      <w:sz w:val="22"/>
    </w:rPr>
  </w:style>
  <w:style w:type="paragraph" w:customStyle="1" w:styleId="HAFunote">
    <w:name w:val="HA Fußnote"/>
    <w:basedOn w:val="Fuzeile"/>
    <w:autoRedefine/>
    <w:qFormat/>
    <w:rsid w:val="00617574"/>
    <w:pPr>
      <w:tabs>
        <w:tab w:val="left" w:pos="284"/>
      </w:tabs>
      <w:ind w:left="284" w:hanging="284"/>
    </w:pPr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581F4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1F4C"/>
    <w:rPr>
      <w:rFonts w:eastAsiaTheme="minorHAnsi"/>
      <w:sz w:val="24"/>
      <w:lang w:eastAsia="en-US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A4EDB"/>
    <w:rPr>
      <w:rFonts w:eastAsiaTheme="majorEastAsia" w:cstheme="majorBidi"/>
      <w:b/>
      <w:color w:val="313C4E"/>
      <w:sz w:val="28"/>
      <w:szCs w:val="32"/>
      <w:lang w:eastAsia="en-US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9"/>
    <w:rsid w:val="000A4EDB"/>
    <w:rPr>
      <w:rFonts w:eastAsiaTheme="majorEastAsia" w:cstheme="majorBidi"/>
      <w:color w:val="313C4E"/>
      <w:sz w:val="24"/>
      <w:szCs w:val="24"/>
      <w:lang w:eastAsia="en-US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0A4EDB"/>
    <w:pPr>
      <w:spacing w:line="240" w:lineRule="auto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4EDB"/>
    <w:rPr>
      <w:rFonts w:eastAsiaTheme="majorEastAsia" w:cstheme="majorBidi"/>
      <w:b/>
      <w:spacing w:val="-10"/>
      <w:kern w:val="28"/>
      <w:sz w:val="32"/>
      <w:szCs w:val="56"/>
      <w:lang w:eastAsia="en-US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9"/>
    <w:semiHidden/>
    <w:rsid w:val="00EC14E3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17574"/>
    <w:pPr>
      <w:spacing w:line="240" w:lineRule="auto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581F4C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81F4C"/>
    <w:rPr>
      <w:color w:val="808080"/>
    </w:rPr>
  </w:style>
  <w:style w:type="paragraph" w:styleId="Listenabsatz">
    <w:name w:val="List Paragraph"/>
    <w:basedOn w:val="Standard"/>
    <w:uiPriority w:val="34"/>
    <w:rsid w:val="00581F4C"/>
    <w:pPr>
      <w:ind w:left="7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81F4C"/>
    <w:rPr>
      <w:color w:val="605E5C"/>
      <w:shd w:val="clear" w:color="auto" w:fill="E1DFDD"/>
    </w:rPr>
  </w:style>
  <w:style w:type="paragraph" w:customStyle="1" w:styleId="OmarStandard">
    <w:name w:val="Omar Standard"/>
    <w:basedOn w:val="Standard"/>
    <w:rsid w:val="00D91B70"/>
    <w:pPr>
      <w:spacing w:line="276" w:lineRule="auto"/>
      <w:jc w:val="left"/>
    </w:pPr>
    <w:rPr>
      <w:rFonts w:cstheme="minorHAnsi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17574"/>
    <w:rPr>
      <w:rFonts w:eastAsiaTheme="minorHAnsi"/>
      <w:sz w:val="20"/>
      <w:szCs w:val="20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617574"/>
    <w:rPr>
      <w:vertAlign w:val="superscript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8653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5383"/>
    <w:rPr>
      <w:color w:val="5A5A5A" w:themeColor="text1" w:themeTint="A5"/>
      <w:spacing w:val="15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24030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030E"/>
    <w:rPr>
      <w:rFonts w:eastAsia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6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d.uni-hamburg.de\basis\mit\bm03\ban2702\Documents\Benutzerdefinierte%20Office-Vorlagen\Hausarbeit%20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Hausarbeit Vorlage</Template>
  <TotalTime>0</TotalTime>
  <Pages>6</Pages>
  <Words>1297</Words>
  <Characters>8177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Uni-Hamburg</Company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Urdu, Omar</dc:creator>
  <cp:keywords/>
  <dc:description/>
  <cp:lastModifiedBy>Omar Urdu</cp:lastModifiedBy>
  <cp:revision>3</cp:revision>
  <dcterms:created xsi:type="dcterms:W3CDTF">2025-05-14T12:59:00Z</dcterms:created>
  <dcterms:modified xsi:type="dcterms:W3CDTF">2025-05-14T13:14:00Z</dcterms:modified>
</cp:coreProperties>
</file>